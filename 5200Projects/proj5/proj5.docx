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CCE" w:rsidRDefault="004950DE" w:rsidP="004950DE">
      <w:pPr>
        <w:spacing w:line="240" w:lineRule="auto"/>
        <w:rPr>
          <w:rFonts w:ascii="Times New Roman" w:hAnsi="Times New Roman" w:cs="Times New Roman"/>
          <w:sz w:val="24"/>
        </w:rPr>
      </w:pPr>
      <w:r>
        <w:rPr>
          <w:rFonts w:ascii="Times New Roman" w:hAnsi="Times New Roman" w:cs="Times New Roman"/>
          <w:sz w:val="24"/>
        </w:rPr>
        <w:t>Noah Niedzwiecki</w:t>
      </w:r>
    </w:p>
    <w:p w:rsidR="004950DE" w:rsidRDefault="004950DE" w:rsidP="004950DE">
      <w:pPr>
        <w:spacing w:line="240" w:lineRule="auto"/>
        <w:rPr>
          <w:rFonts w:ascii="Times New Roman" w:hAnsi="Times New Roman" w:cs="Times New Roman"/>
          <w:sz w:val="24"/>
        </w:rPr>
      </w:pPr>
      <w:r>
        <w:rPr>
          <w:rFonts w:ascii="Times New Roman" w:hAnsi="Times New Roman" w:cs="Times New Roman"/>
          <w:sz w:val="24"/>
        </w:rPr>
        <w:t>ELEC 5200</w:t>
      </w:r>
    </w:p>
    <w:p w:rsidR="004950DE" w:rsidRDefault="004950DE" w:rsidP="004950DE">
      <w:pPr>
        <w:spacing w:line="240" w:lineRule="auto"/>
        <w:rPr>
          <w:rFonts w:ascii="Times New Roman" w:hAnsi="Times New Roman" w:cs="Times New Roman"/>
          <w:sz w:val="24"/>
        </w:rPr>
      </w:pPr>
      <w:r>
        <w:rPr>
          <w:rFonts w:ascii="Times New Roman" w:hAnsi="Times New Roman" w:cs="Times New Roman"/>
          <w:sz w:val="24"/>
        </w:rPr>
        <w:t>Project 5</w:t>
      </w:r>
    </w:p>
    <w:p w:rsidR="004950DE" w:rsidRDefault="004950DE" w:rsidP="004950DE">
      <w:pPr>
        <w:spacing w:line="240" w:lineRule="auto"/>
        <w:rPr>
          <w:rFonts w:ascii="Times New Roman" w:hAnsi="Times New Roman" w:cs="Times New Roman"/>
          <w:sz w:val="24"/>
        </w:rPr>
      </w:pPr>
      <w:r>
        <w:rPr>
          <w:rFonts w:ascii="Times New Roman" w:hAnsi="Times New Roman" w:cs="Times New Roman"/>
          <w:sz w:val="24"/>
        </w:rPr>
        <w:t>April 19, 2019</w:t>
      </w:r>
    </w:p>
    <w:p w:rsidR="004950DE" w:rsidRDefault="004950DE" w:rsidP="004950DE">
      <w:pPr>
        <w:spacing w:line="480" w:lineRule="auto"/>
        <w:rPr>
          <w:rFonts w:ascii="Times New Roman" w:hAnsi="Times New Roman" w:cs="Times New Roman"/>
          <w:sz w:val="24"/>
        </w:rPr>
      </w:pPr>
    </w:p>
    <w:p w:rsidR="004950DE" w:rsidRDefault="004950DE" w:rsidP="004950DE">
      <w:pPr>
        <w:spacing w:line="480" w:lineRule="auto"/>
        <w:rPr>
          <w:rFonts w:ascii="Times New Roman" w:hAnsi="Times New Roman" w:cs="Times New Roman"/>
          <w:b/>
          <w:sz w:val="24"/>
        </w:rPr>
      </w:pPr>
      <w:r>
        <w:rPr>
          <w:rFonts w:ascii="Times New Roman" w:hAnsi="Times New Roman" w:cs="Times New Roman"/>
          <w:b/>
          <w:sz w:val="24"/>
        </w:rPr>
        <w:t>Introduction</w:t>
      </w:r>
    </w:p>
    <w:p w:rsidR="004950DE" w:rsidRDefault="004950DE" w:rsidP="004950DE">
      <w:pPr>
        <w:spacing w:line="480" w:lineRule="auto"/>
        <w:ind w:left="720"/>
        <w:rPr>
          <w:rFonts w:ascii="Times New Roman" w:hAnsi="Times New Roman" w:cs="Times New Roman"/>
          <w:sz w:val="24"/>
        </w:rPr>
      </w:pPr>
      <w:r>
        <w:rPr>
          <w:rFonts w:ascii="Times New Roman" w:hAnsi="Times New Roman" w:cs="Times New Roman"/>
          <w:sz w:val="24"/>
        </w:rPr>
        <w:t>The focus of this project is the implementation of memory into the current hardware that has been designed in past projects. The following memories have been added:</w:t>
      </w:r>
    </w:p>
    <w:p w:rsidR="004950DE" w:rsidRDefault="004950DE" w:rsidP="004950DE">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Register File with 16 different registers</w:t>
      </w:r>
    </w:p>
    <w:p w:rsidR="004950DE" w:rsidRPr="004950DE" w:rsidRDefault="004950DE" w:rsidP="004950DE">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Instruction memory with 2</w:t>
      </w:r>
      <w:r>
        <w:rPr>
          <w:rFonts w:ascii="Times New Roman" w:hAnsi="Times New Roman" w:cs="Times New Roman"/>
          <w:sz w:val="24"/>
          <w:vertAlign w:val="superscript"/>
        </w:rPr>
        <w:t>16</w:t>
      </w:r>
      <w:r>
        <w:rPr>
          <w:rFonts w:ascii="Times New Roman" w:hAnsi="Times New Roman" w:cs="Times New Roman"/>
          <w:sz w:val="24"/>
        </w:rPr>
        <w:t xml:space="preserve"> addresses of 16-bit words</w:t>
      </w:r>
    </w:p>
    <w:p w:rsidR="004950DE" w:rsidRDefault="004950DE" w:rsidP="004950DE">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Data memory with 2</w:t>
      </w:r>
      <w:r>
        <w:rPr>
          <w:rFonts w:ascii="Times New Roman" w:hAnsi="Times New Roman" w:cs="Times New Roman"/>
          <w:sz w:val="24"/>
          <w:vertAlign w:val="superscript"/>
        </w:rPr>
        <w:t>16</w:t>
      </w:r>
      <w:r>
        <w:rPr>
          <w:rFonts w:ascii="Times New Roman" w:hAnsi="Times New Roman" w:cs="Times New Roman"/>
          <w:sz w:val="24"/>
        </w:rPr>
        <w:t xml:space="preserve"> addresses of 16-bit words</w:t>
      </w:r>
    </w:p>
    <w:p w:rsidR="0010096C" w:rsidRDefault="0010096C" w:rsidP="0010096C">
      <w:pPr>
        <w:spacing w:line="480" w:lineRule="auto"/>
        <w:ind w:left="720"/>
        <w:rPr>
          <w:rFonts w:ascii="Times New Roman" w:hAnsi="Times New Roman" w:cs="Times New Roman"/>
          <w:sz w:val="24"/>
        </w:rPr>
      </w:pPr>
      <w:r>
        <w:rPr>
          <w:rFonts w:ascii="Times New Roman" w:hAnsi="Times New Roman" w:cs="Times New Roman"/>
          <w:sz w:val="24"/>
        </w:rPr>
        <w:t xml:space="preserve">Through simulation analysis, these different memories were tested in increments. </w:t>
      </w:r>
    </w:p>
    <w:p w:rsidR="0010096C" w:rsidRDefault="0010096C" w:rsidP="0010096C">
      <w:pPr>
        <w:spacing w:line="480" w:lineRule="auto"/>
        <w:rPr>
          <w:rFonts w:ascii="Times New Roman" w:hAnsi="Times New Roman" w:cs="Times New Roman"/>
          <w:b/>
          <w:sz w:val="24"/>
        </w:rPr>
      </w:pPr>
      <w:r>
        <w:rPr>
          <w:rFonts w:ascii="Times New Roman" w:hAnsi="Times New Roman" w:cs="Times New Roman"/>
          <w:b/>
          <w:sz w:val="24"/>
        </w:rPr>
        <w:t>Testing</w:t>
      </w:r>
    </w:p>
    <w:p w:rsidR="0085036C" w:rsidRDefault="0010096C" w:rsidP="0085036C">
      <w:pPr>
        <w:spacing w:line="480" w:lineRule="auto"/>
        <w:ind w:left="720"/>
        <w:rPr>
          <w:rFonts w:ascii="Times New Roman" w:hAnsi="Times New Roman" w:cs="Times New Roman"/>
          <w:sz w:val="24"/>
        </w:rPr>
      </w:pPr>
      <w:r>
        <w:rPr>
          <w:rFonts w:ascii="Times New Roman" w:hAnsi="Times New Roman" w:cs="Times New Roman"/>
          <w:sz w:val="24"/>
        </w:rPr>
        <w:t>First, to analyze the newly cre</w:t>
      </w:r>
      <w:r w:rsidR="0085036C">
        <w:rPr>
          <w:rFonts w:ascii="Times New Roman" w:hAnsi="Times New Roman" w:cs="Times New Roman"/>
          <w:sz w:val="24"/>
        </w:rPr>
        <w:t xml:space="preserve">ated register file. A rudimentary program was created in the instruction memory to test the features desired in our register file. First ‘0’ and ‘1’ were loaded into registers A and B respectively. Then, a series of additions were called that stored the result in register A. After each call the PC should increment by one and the instruction read should stay the same since the remaining instruction memory is filled with the add instruction. Referencing figure 1, the ‘READBUSA’ and ‘READBUSB’ signals each represent a specified register value. In figure 1, register A refers to ‘READBUSA’ and register B corresponds with ‘READBUSB’. The ‘WRITEBUS’ </w:t>
      </w:r>
      <w:r w:rsidR="0085036C">
        <w:rPr>
          <w:rFonts w:ascii="Times New Roman" w:hAnsi="Times New Roman" w:cs="Times New Roman"/>
          <w:sz w:val="24"/>
        </w:rPr>
        <w:lastRenderedPageBreak/>
        <w:t xml:space="preserve">signals represents the selected data path to be written back into the register file. Since this is an R type instruction we need the data from the ALU to write to the register file. </w:t>
      </w:r>
    </w:p>
    <w:p w:rsidR="0085036C" w:rsidRPr="0085036C" w:rsidRDefault="004709B1" w:rsidP="004709B1">
      <w:pPr>
        <w:spacing w:line="480" w:lineRule="auto"/>
        <w:ind w:left="720"/>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2475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WithRegFileAnn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p>
    <w:p w:rsidR="004950DE" w:rsidRDefault="0085036C" w:rsidP="0085036C">
      <w:pPr>
        <w:jc w:val="center"/>
        <w:rPr>
          <w:rFonts w:ascii="Times New Roman" w:hAnsi="Times New Roman" w:cs="Times New Roman"/>
          <w:sz w:val="24"/>
        </w:rPr>
      </w:pPr>
      <w:r>
        <w:rPr>
          <w:rFonts w:ascii="Times New Roman" w:hAnsi="Times New Roman" w:cs="Times New Roman"/>
          <w:sz w:val="24"/>
        </w:rPr>
        <w:t>Figure 1: Register File Continuously Being Written to Register A</w:t>
      </w:r>
    </w:p>
    <w:p w:rsidR="0085036C" w:rsidRDefault="0085036C" w:rsidP="0085036C">
      <w:pPr>
        <w:rPr>
          <w:rFonts w:ascii="Times New Roman" w:hAnsi="Times New Roman" w:cs="Times New Roman"/>
          <w:sz w:val="24"/>
        </w:rPr>
      </w:pPr>
      <w:r>
        <w:rPr>
          <w:rFonts w:ascii="Times New Roman" w:hAnsi="Times New Roman" w:cs="Times New Roman"/>
          <w:sz w:val="24"/>
        </w:rPr>
        <w:tab/>
      </w:r>
    </w:p>
    <w:p w:rsidR="004709B1" w:rsidRDefault="0085036C" w:rsidP="004709B1">
      <w:pPr>
        <w:spacing w:line="480" w:lineRule="auto"/>
        <w:rPr>
          <w:rFonts w:ascii="Times New Roman" w:hAnsi="Times New Roman" w:cs="Times New Roman"/>
          <w:sz w:val="24"/>
        </w:rPr>
      </w:pPr>
      <w:r>
        <w:rPr>
          <w:rFonts w:ascii="Times New Roman" w:hAnsi="Times New Roman" w:cs="Times New Roman"/>
          <w:sz w:val="24"/>
        </w:rPr>
        <w:tab/>
        <w:t xml:space="preserve">It can be seen from above that the addition of A and B were stored in register A, seeing how it increments after each instruction call. The ‘instrOutSig’ represent the instruction that was received from the instruction memory. Since </w:t>
      </w:r>
      <w:r>
        <w:rPr>
          <w:rFonts w:ascii="Times New Roman" w:hAnsi="Times New Roman" w:cs="Times New Roman"/>
          <w:i/>
          <w:sz w:val="24"/>
        </w:rPr>
        <w:t>add</w:t>
      </w:r>
      <w:r>
        <w:rPr>
          <w:rFonts w:ascii="Times New Roman" w:hAnsi="Times New Roman" w:cs="Times New Roman"/>
          <w:sz w:val="24"/>
        </w:rPr>
        <w:t xml:space="preserve"> has opcode ‘0010’ the MSB of this signal is a two. The following number represents the address to write to, therefore 0. </w:t>
      </w:r>
      <w:r w:rsidR="004709B1">
        <w:rPr>
          <w:rFonts w:ascii="Times New Roman" w:hAnsi="Times New Roman" w:cs="Times New Roman"/>
          <w:sz w:val="24"/>
        </w:rPr>
        <w:t>The last two values are the registers being called by the ALU to be operated on, so 0 and 1.</w:t>
      </w:r>
    </w:p>
    <w:p w:rsidR="004709B1" w:rsidRDefault="004709B1" w:rsidP="004709B1">
      <w:pPr>
        <w:spacing w:line="480" w:lineRule="auto"/>
        <w:rPr>
          <w:rFonts w:ascii="Times New Roman" w:hAnsi="Times New Roman" w:cs="Times New Roman"/>
          <w:sz w:val="24"/>
        </w:rPr>
      </w:pPr>
      <w:r>
        <w:rPr>
          <w:rFonts w:ascii="Times New Roman" w:hAnsi="Times New Roman" w:cs="Times New Roman"/>
          <w:sz w:val="24"/>
        </w:rPr>
        <w:t>Since the above program did not specifically test the legitimacy of the data memory, another sample program was written to execute a load and store instruction, see figure 2.</w:t>
      </w:r>
    </w:p>
    <w:p w:rsidR="004709B1" w:rsidRDefault="004709B1" w:rsidP="004709B1">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086225" cy="95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Code.PNG"/>
                    <pic:cNvPicPr/>
                  </pic:nvPicPr>
                  <pic:blipFill>
                    <a:blip r:embed="rId6">
                      <a:extLst>
                        <a:ext uri="{28A0092B-C50C-407E-A947-70E740481C1C}">
                          <a14:useLocalDpi xmlns:a14="http://schemas.microsoft.com/office/drawing/2010/main" val="0"/>
                        </a:ext>
                      </a:extLst>
                    </a:blip>
                    <a:stretch>
                      <a:fillRect/>
                    </a:stretch>
                  </pic:blipFill>
                  <pic:spPr>
                    <a:xfrm>
                      <a:off x="0" y="0"/>
                      <a:ext cx="4162088" cy="973265"/>
                    </a:xfrm>
                    <a:prstGeom prst="rect">
                      <a:avLst/>
                    </a:prstGeom>
                  </pic:spPr>
                </pic:pic>
              </a:graphicData>
            </a:graphic>
          </wp:inline>
        </w:drawing>
      </w:r>
    </w:p>
    <w:p w:rsidR="004709B1" w:rsidRDefault="004709B1" w:rsidP="004709B1">
      <w:pPr>
        <w:spacing w:line="480" w:lineRule="auto"/>
        <w:jc w:val="center"/>
        <w:rPr>
          <w:rFonts w:ascii="Times New Roman" w:hAnsi="Times New Roman" w:cs="Times New Roman"/>
          <w:sz w:val="24"/>
        </w:rPr>
      </w:pPr>
      <w:r>
        <w:rPr>
          <w:rFonts w:ascii="Times New Roman" w:hAnsi="Times New Roman" w:cs="Times New Roman"/>
          <w:sz w:val="24"/>
        </w:rPr>
        <w:t>Figure 2: Data Memory Testing Code</w:t>
      </w:r>
    </w:p>
    <w:p w:rsidR="004709B1" w:rsidRDefault="004709B1" w:rsidP="004709B1">
      <w:pPr>
        <w:spacing w:line="480" w:lineRule="auto"/>
        <w:rPr>
          <w:rFonts w:ascii="Times New Roman" w:hAnsi="Times New Roman" w:cs="Times New Roman"/>
          <w:sz w:val="24"/>
        </w:rPr>
      </w:pPr>
      <w:r>
        <w:rPr>
          <w:rFonts w:ascii="Times New Roman" w:hAnsi="Times New Roman" w:cs="Times New Roman"/>
          <w:sz w:val="24"/>
        </w:rPr>
        <w:lastRenderedPageBreak/>
        <w:t xml:space="preserve">As commented in figure 2, the code adds the two registers with addresses one and two together and stores the result in address one. This value is then saved in the data memory with an offset of one from the PC. Then an add instruction is called so that the retrieved value is unique from the value that was saved. Then finally the load retrieved the value that was previously saved into register A. </w:t>
      </w:r>
      <w:r w:rsidR="007A2DE9">
        <w:rPr>
          <w:rFonts w:ascii="Times New Roman" w:hAnsi="Times New Roman" w:cs="Times New Roman"/>
          <w:sz w:val="24"/>
        </w:rPr>
        <w:t>For simplicity, values were manually inserted into the register file so that the mathematical operations could be immediately executed at start. Referencing figure 3 below, register A is originally populated with the value ‘0’, while register B is filled with ‘1’.  These two values are added and the result is stored in register A. Again this is done, and at 3 ps the final value of ‘2’ is in register A. At 5ps, the next instruction is read and the value in register A is stored into PC+1 in the data memory. Then at 7ps another add is done so the sum in register A is now 3, then as soon as the next instruction is retrieved on the falling edge of the clock at 8ps, the value stored is written into register A, hence the ‘2’.</w:t>
      </w:r>
    </w:p>
    <w:p w:rsidR="007A2DE9" w:rsidRDefault="007A2DE9" w:rsidP="004709B1">
      <w:pPr>
        <w:spacing w:line="480" w:lineRule="auto"/>
        <w:rPr>
          <w:rFonts w:ascii="Times New Roman" w:hAnsi="Times New Roman" w:cs="Times New Roman"/>
          <w:sz w:val="24"/>
        </w:rPr>
      </w:pPr>
    </w:p>
    <w:p w:rsidR="007A2DE9" w:rsidRDefault="007A2DE9" w:rsidP="004709B1">
      <w:pPr>
        <w:spacing w:line="480" w:lineRule="auto"/>
        <w:rPr>
          <w:rFonts w:ascii="Times New Roman" w:hAnsi="Times New Roman" w:cs="Times New Roman"/>
          <w:sz w:val="24"/>
        </w:rPr>
      </w:pPr>
      <w:r>
        <w:rPr>
          <w:rFonts w:ascii="Times New Roman" w:hAnsi="Times New Roman" w:cs="Times New Roman"/>
          <w:sz w:val="24"/>
        </w:rPr>
        <w:t>To further test the register files, another sample program was written. This time implementing the ‘Load Immediate’ instruction and ‘Branch On Equal’. The code for this test can be seen below in figure 3.</w:t>
      </w:r>
    </w:p>
    <w:p w:rsidR="007A2DE9" w:rsidRDefault="007A2DE9" w:rsidP="007A2DE9">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137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anchEqualInst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7A2DE9" w:rsidRDefault="007A2DE9" w:rsidP="007A2DE9">
      <w:pPr>
        <w:spacing w:line="480" w:lineRule="auto"/>
        <w:jc w:val="center"/>
        <w:rPr>
          <w:rFonts w:ascii="Times New Roman" w:hAnsi="Times New Roman" w:cs="Times New Roman"/>
          <w:sz w:val="24"/>
        </w:rPr>
      </w:pPr>
      <w:r>
        <w:rPr>
          <w:rFonts w:ascii="Times New Roman" w:hAnsi="Times New Roman" w:cs="Times New Roman"/>
          <w:sz w:val="24"/>
        </w:rPr>
        <w:t>Figure 3: Code for Additional Register File Testing</w:t>
      </w:r>
    </w:p>
    <w:p w:rsidR="00594ADA" w:rsidRDefault="007A2DE9" w:rsidP="007A2DE9">
      <w:pPr>
        <w:spacing w:line="480" w:lineRule="auto"/>
        <w:rPr>
          <w:rFonts w:ascii="Times New Roman" w:hAnsi="Times New Roman" w:cs="Times New Roman"/>
          <w:sz w:val="24"/>
        </w:rPr>
      </w:pPr>
      <w:r>
        <w:rPr>
          <w:rFonts w:ascii="Times New Roman" w:hAnsi="Times New Roman" w:cs="Times New Roman"/>
          <w:sz w:val="24"/>
        </w:rPr>
        <w:lastRenderedPageBreak/>
        <w:t xml:space="preserve">Instead of manually writing to the register file, the ‘load c’ or load immediate command will be used to populate the register file. </w:t>
      </w:r>
      <w:r w:rsidR="00594ADA">
        <w:rPr>
          <w:rFonts w:ascii="Times New Roman" w:hAnsi="Times New Roman" w:cs="Times New Roman"/>
          <w:sz w:val="24"/>
        </w:rPr>
        <w:t>In this example, the value ‘1’ is loaded into register A as well as register B. Then these two registers are added together and the result is stored in register A. Since the value ‘2’ should now be in register A, ‘2’ is then loaded into register B so that we can test our branch on equal instruction. The last four bits in the branch instruction decide the value from the PC that should be jumped. Looking at figure 3, it can be seen that the PC should increment by 3. Looking at figure 4, we can see this code in simulation.</w:t>
      </w:r>
    </w:p>
    <w:p w:rsidR="007A2DE9" w:rsidRDefault="00594ADA" w:rsidP="00594ADA">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82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anchEqualAn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inline>
        </w:drawing>
      </w:r>
    </w:p>
    <w:p w:rsidR="007A2DE9" w:rsidRDefault="00594ADA" w:rsidP="00594ADA">
      <w:pPr>
        <w:spacing w:line="480" w:lineRule="auto"/>
        <w:jc w:val="center"/>
        <w:rPr>
          <w:rFonts w:ascii="Times New Roman" w:hAnsi="Times New Roman" w:cs="Times New Roman"/>
          <w:sz w:val="24"/>
        </w:rPr>
      </w:pPr>
      <w:r>
        <w:rPr>
          <w:rFonts w:ascii="Times New Roman" w:hAnsi="Times New Roman" w:cs="Times New Roman"/>
          <w:sz w:val="24"/>
        </w:rPr>
        <w:t>Figure 4: Continuation of Register File Test Simulation</w:t>
      </w:r>
    </w:p>
    <w:p w:rsidR="00594ADA" w:rsidRDefault="005E15AF" w:rsidP="00594ADA">
      <w:pPr>
        <w:spacing w:line="480" w:lineRule="auto"/>
        <w:rPr>
          <w:rFonts w:ascii="Times New Roman" w:hAnsi="Times New Roman" w:cs="Times New Roman"/>
          <w:sz w:val="24"/>
        </w:rPr>
      </w:pPr>
      <w:r>
        <w:rPr>
          <w:rFonts w:ascii="Times New Roman" w:hAnsi="Times New Roman" w:cs="Times New Roman"/>
          <w:sz w:val="24"/>
        </w:rPr>
        <w:t xml:space="preserve">Looking at the program counter transition from 7 to 9ps it can be determined that the branch was indeed taken due to the three value gap in the PC. The branch bit from the ALU is the trigger for the PC calculation hardware so the ALU must complete its analysis before the PC can be incremented. </w:t>
      </w:r>
    </w:p>
    <w:p w:rsidR="005E15AF" w:rsidRDefault="005E15AF" w:rsidP="00594ADA">
      <w:pPr>
        <w:spacing w:line="480" w:lineRule="auto"/>
        <w:rPr>
          <w:rFonts w:ascii="Times New Roman" w:hAnsi="Times New Roman" w:cs="Times New Roman"/>
          <w:sz w:val="24"/>
        </w:rPr>
      </w:pPr>
      <w:r>
        <w:rPr>
          <w:rFonts w:ascii="Times New Roman" w:hAnsi="Times New Roman" w:cs="Times New Roman"/>
          <w:sz w:val="24"/>
        </w:rPr>
        <w:t xml:space="preserve">Lastly, the data memory should be tested, to do so another basic program was derived. The created code can be seen in figure 5. </w:t>
      </w:r>
    </w:p>
    <w:p w:rsidR="005E15AF" w:rsidRDefault="005E15AF" w:rsidP="005E15AF">
      <w:pPr>
        <w:spacing w:line="480" w:lineRule="auto"/>
        <w:jc w:val="center"/>
        <w:rPr>
          <w:rFonts w:ascii="Times New Roman" w:hAnsi="Times New Roman" w:cs="Times New Roman"/>
          <w:sz w:val="24"/>
        </w:rPr>
      </w:pPr>
    </w:p>
    <w:p w:rsidR="00B43A4B" w:rsidRDefault="00B43A4B" w:rsidP="005E15AF">
      <w:pPr>
        <w:spacing w:line="480" w:lineRule="auto"/>
        <w:jc w:val="center"/>
        <w:rPr>
          <w:rFonts w:ascii="Times New Roman" w:hAnsi="Times New Roman" w:cs="Times New Roman"/>
          <w:sz w:val="24"/>
        </w:rPr>
      </w:pPr>
    </w:p>
    <w:p w:rsidR="00B43A4B" w:rsidRDefault="00B43A4B" w:rsidP="005E15AF">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152381" cy="153333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lec5200Code.PNG"/>
                    <pic:cNvPicPr/>
                  </pic:nvPicPr>
                  <pic:blipFill>
                    <a:blip r:embed="rId9">
                      <a:extLst>
                        <a:ext uri="{28A0092B-C50C-407E-A947-70E740481C1C}">
                          <a14:useLocalDpi xmlns:a14="http://schemas.microsoft.com/office/drawing/2010/main" val="0"/>
                        </a:ext>
                      </a:extLst>
                    </a:blip>
                    <a:stretch>
                      <a:fillRect/>
                    </a:stretch>
                  </pic:blipFill>
                  <pic:spPr>
                    <a:xfrm>
                      <a:off x="0" y="0"/>
                      <a:ext cx="4152381" cy="1533333"/>
                    </a:xfrm>
                    <a:prstGeom prst="rect">
                      <a:avLst/>
                    </a:prstGeom>
                  </pic:spPr>
                </pic:pic>
              </a:graphicData>
            </a:graphic>
          </wp:inline>
        </w:drawing>
      </w:r>
    </w:p>
    <w:p w:rsidR="005E15AF" w:rsidRDefault="005E15AF" w:rsidP="005E15AF">
      <w:pPr>
        <w:spacing w:line="480" w:lineRule="auto"/>
        <w:jc w:val="center"/>
        <w:rPr>
          <w:rFonts w:ascii="Times New Roman" w:hAnsi="Times New Roman" w:cs="Times New Roman"/>
          <w:sz w:val="24"/>
        </w:rPr>
      </w:pPr>
      <w:r>
        <w:rPr>
          <w:rFonts w:ascii="Times New Roman" w:hAnsi="Times New Roman" w:cs="Times New Roman"/>
          <w:sz w:val="24"/>
        </w:rPr>
        <w:t>Figure 5: Code to Read fr</w:t>
      </w:r>
      <w:r w:rsidR="00B43A4B">
        <w:rPr>
          <w:rFonts w:ascii="Times New Roman" w:hAnsi="Times New Roman" w:cs="Times New Roman"/>
          <w:sz w:val="24"/>
        </w:rPr>
        <w:t>om Data Memory and Written to the Register File</w:t>
      </w:r>
    </w:p>
    <w:p w:rsidR="005E14D8" w:rsidRDefault="005E14D8" w:rsidP="005E14D8">
      <w:pPr>
        <w:spacing w:line="480" w:lineRule="auto"/>
        <w:rPr>
          <w:rFonts w:ascii="Times New Roman" w:hAnsi="Times New Roman" w:cs="Times New Roman"/>
          <w:sz w:val="24"/>
        </w:rPr>
      </w:pPr>
      <w:r>
        <w:rPr>
          <w:rFonts w:ascii="Times New Roman" w:hAnsi="Times New Roman" w:cs="Times New Roman"/>
          <w:sz w:val="24"/>
        </w:rPr>
        <w:t>Figure 6 shows the code being hard-coded into the data memory:</w:t>
      </w:r>
    </w:p>
    <w:p w:rsidR="005E14D8" w:rsidRDefault="005E14D8" w:rsidP="005E14D8">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943636" cy="199100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200MainMem.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1991003"/>
                    </a:xfrm>
                    <a:prstGeom prst="rect">
                      <a:avLst/>
                    </a:prstGeom>
                  </pic:spPr>
                </pic:pic>
              </a:graphicData>
            </a:graphic>
          </wp:inline>
        </w:drawing>
      </w:r>
    </w:p>
    <w:p w:rsidR="005E14D8" w:rsidRDefault="005E14D8" w:rsidP="005E14D8">
      <w:pPr>
        <w:spacing w:line="480" w:lineRule="auto"/>
        <w:jc w:val="center"/>
        <w:rPr>
          <w:rFonts w:ascii="Times New Roman" w:hAnsi="Times New Roman" w:cs="Times New Roman"/>
          <w:sz w:val="24"/>
        </w:rPr>
      </w:pPr>
      <w:r>
        <w:rPr>
          <w:rFonts w:ascii="Times New Roman" w:hAnsi="Times New Roman" w:cs="Times New Roman"/>
          <w:sz w:val="24"/>
        </w:rPr>
        <w:t>Figure 6: Hard-Coded Data in the Data Memory</w:t>
      </w:r>
    </w:p>
    <w:p w:rsidR="005E15AF" w:rsidRDefault="005E15AF" w:rsidP="005E15AF">
      <w:pPr>
        <w:spacing w:line="480" w:lineRule="auto"/>
        <w:rPr>
          <w:rFonts w:ascii="Times New Roman" w:hAnsi="Times New Roman" w:cs="Times New Roman"/>
          <w:sz w:val="24"/>
        </w:rPr>
      </w:pPr>
      <w:r>
        <w:rPr>
          <w:rFonts w:ascii="Times New Roman" w:hAnsi="Times New Roman" w:cs="Times New Roman"/>
          <w:sz w:val="24"/>
        </w:rPr>
        <w:t xml:space="preserve">This code resulted in the simulation seen in figure </w:t>
      </w:r>
      <w:r w:rsidR="005E14D8">
        <w:rPr>
          <w:rFonts w:ascii="Times New Roman" w:hAnsi="Times New Roman" w:cs="Times New Roman"/>
          <w:sz w:val="24"/>
        </w:rPr>
        <w:t>7 on the next page.</w:t>
      </w:r>
      <w:r w:rsidR="00122192">
        <w:rPr>
          <w:rFonts w:ascii="Times New Roman" w:hAnsi="Times New Roman" w:cs="Times New Roman"/>
          <w:sz w:val="24"/>
        </w:rPr>
        <w:t xml:space="preserve"> This simulation shows that the data memory can be directly read from and inserted into the register file. Instead of using a single register, each of the 8 values in the string ‘ELEC5200’ is to be written to registers 0-7. In the instruction memory it can be observed that bits 11 through 8 dictate which of the 16 available registers in the register file should be written to. The last eight bits determine the offset from the PC at which the address in the data memory should be queried. These values remain 0 due to the fact that the PC is incrementing every clock and the stored values are sequential in memory starting at 0.</w:t>
      </w:r>
    </w:p>
    <w:p w:rsidR="005E15AF" w:rsidRDefault="005E15AF" w:rsidP="005E14D8">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8215542" cy="2569989"/>
            <wp:effectExtent l="3175"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lec5200Pic.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81348" cy="2590575"/>
                    </a:xfrm>
                    <a:prstGeom prst="rect">
                      <a:avLst/>
                    </a:prstGeom>
                  </pic:spPr>
                </pic:pic>
              </a:graphicData>
            </a:graphic>
          </wp:inline>
        </w:drawing>
      </w:r>
    </w:p>
    <w:p w:rsidR="005E15AF" w:rsidRDefault="001913D5" w:rsidP="005E14D8">
      <w:pPr>
        <w:spacing w:line="480" w:lineRule="auto"/>
        <w:rPr>
          <w:rFonts w:ascii="Times New Roman" w:hAnsi="Times New Roman" w:cs="Times New Roman"/>
          <w:b/>
          <w:sz w:val="24"/>
        </w:rPr>
      </w:pPr>
      <w:r>
        <w:rPr>
          <w:rFonts w:ascii="Times New Roman" w:hAnsi="Times New Roman" w:cs="Times New Roman"/>
          <w:b/>
          <w:sz w:val="24"/>
        </w:rPr>
        <w:lastRenderedPageBreak/>
        <w:t>Notes</w:t>
      </w:r>
    </w:p>
    <w:p w:rsidR="001913D5" w:rsidRDefault="00E61306" w:rsidP="005E14D8">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At the end of this exercise, three functioning memory modules were designed. The most complex of these is the register file since it is having to be written to and read in the same clock cycle. Due to timing errors and general redundancy, several components of the control unit were removed. In particular, the branch bit from the ALU was originally fed into the control block which then controlled the PC addition unit. This was removed and the signal was directly</w:t>
      </w:r>
      <w:r w:rsidR="001913D5">
        <w:rPr>
          <w:rFonts w:ascii="Times New Roman" w:hAnsi="Times New Roman" w:cs="Times New Roman"/>
          <w:sz w:val="24"/>
        </w:rPr>
        <w:t xml:space="preserve"> fed into the add unit instead.</w:t>
      </w:r>
    </w:p>
    <w:p w:rsidR="00A45A95" w:rsidRDefault="00A45A95" w:rsidP="00A45A95">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6AE200C0" wp14:editId="7B43B83D">
            <wp:extent cx="4352925" cy="2901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hematic.png"/>
                    <pic:cNvPicPr/>
                  </pic:nvPicPr>
                  <pic:blipFill>
                    <a:blip r:embed="rId12">
                      <a:extLst>
                        <a:ext uri="{28A0092B-C50C-407E-A947-70E740481C1C}">
                          <a14:useLocalDpi xmlns:a14="http://schemas.microsoft.com/office/drawing/2010/main" val="0"/>
                        </a:ext>
                      </a:extLst>
                    </a:blip>
                    <a:stretch>
                      <a:fillRect/>
                    </a:stretch>
                  </pic:blipFill>
                  <pic:spPr>
                    <a:xfrm>
                      <a:off x="0" y="0"/>
                      <a:ext cx="4355105" cy="2903403"/>
                    </a:xfrm>
                    <a:prstGeom prst="rect">
                      <a:avLst/>
                    </a:prstGeom>
                  </pic:spPr>
                </pic:pic>
              </a:graphicData>
            </a:graphic>
          </wp:inline>
        </w:drawing>
      </w:r>
    </w:p>
    <w:p w:rsidR="00AE57D0" w:rsidRDefault="00AE57D0" w:rsidP="00A45A95">
      <w:pPr>
        <w:jc w:val="center"/>
        <w:rPr>
          <w:rFonts w:ascii="Times New Roman" w:hAnsi="Times New Roman" w:cs="Times New Roman"/>
          <w:sz w:val="24"/>
        </w:rPr>
      </w:pPr>
      <w:r>
        <w:rPr>
          <w:rFonts w:ascii="Times New Roman" w:hAnsi="Times New Roman" w:cs="Times New Roman"/>
          <w:sz w:val="24"/>
        </w:rPr>
        <w:t>General CPU Data Path</w:t>
      </w:r>
    </w:p>
    <w:p w:rsidR="00A45A95" w:rsidRDefault="00A45A95">
      <w:pPr>
        <w:rPr>
          <w:rFonts w:ascii="Times New Roman" w:hAnsi="Times New Roman" w:cs="Times New Roman"/>
          <w:b/>
          <w:sz w:val="24"/>
        </w:rPr>
      </w:pPr>
      <w:r>
        <w:rPr>
          <w:rFonts w:ascii="Times New Roman" w:hAnsi="Times New Roman" w:cs="Times New Roman"/>
          <w:b/>
          <w:sz w:val="24"/>
        </w:rPr>
        <w:br w:type="page"/>
      </w:r>
    </w:p>
    <w:p w:rsidR="00D720B5" w:rsidRDefault="00D720B5" w:rsidP="00D720B5">
      <w:pPr>
        <w:spacing w:line="480" w:lineRule="auto"/>
        <w:rPr>
          <w:rFonts w:ascii="Times New Roman" w:hAnsi="Times New Roman" w:cs="Times New Roman"/>
          <w:b/>
          <w:sz w:val="24"/>
        </w:rPr>
      </w:pPr>
      <w:r>
        <w:rPr>
          <w:rFonts w:ascii="Times New Roman" w:hAnsi="Times New Roman" w:cs="Times New Roman"/>
          <w:b/>
          <w:sz w:val="24"/>
        </w:rPr>
        <w:lastRenderedPageBreak/>
        <w:t>Code Directory</w:t>
      </w:r>
    </w:p>
    <w:p w:rsidR="00D720B5" w:rsidRDefault="00F46034" w:rsidP="00D720B5">
      <w:pPr>
        <w:spacing w:line="480" w:lineRule="auto"/>
        <w:rPr>
          <w:rFonts w:ascii="Times New Roman" w:hAnsi="Times New Roman" w:cs="Times New Roman"/>
          <w:sz w:val="24"/>
        </w:rPr>
      </w:pPr>
      <w:r>
        <w:rPr>
          <w:rFonts w:ascii="Times New Roman" w:hAnsi="Times New Roman" w:cs="Times New Roman"/>
          <w:sz w:val="24"/>
        </w:rPr>
        <w:t xml:space="preserve">Main </w:t>
      </w:r>
      <w:bookmarkStart w:id="0" w:name="_GoBack"/>
      <w:bookmarkEnd w:id="0"/>
      <w:r w:rsidR="00D720B5">
        <w:rPr>
          <w:rFonts w:ascii="Times New Roman" w:hAnsi="Times New Roman" w:cs="Times New Roman"/>
          <w:sz w:val="24"/>
        </w:rPr>
        <w:t xml:space="preserve"> pg 9 – 15</w:t>
      </w:r>
    </w:p>
    <w:p w:rsidR="00D720B5" w:rsidRDefault="00D720B5" w:rsidP="00D720B5">
      <w:pPr>
        <w:spacing w:line="480" w:lineRule="auto"/>
        <w:rPr>
          <w:rFonts w:ascii="Times New Roman" w:hAnsi="Times New Roman" w:cs="Times New Roman"/>
          <w:sz w:val="24"/>
        </w:rPr>
      </w:pPr>
      <w:r>
        <w:rPr>
          <w:rFonts w:ascii="Times New Roman" w:hAnsi="Times New Roman" w:cs="Times New Roman"/>
          <w:sz w:val="24"/>
        </w:rPr>
        <w:t>ALU pg 16 – 18</w:t>
      </w:r>
    </w:p>
    <w:p w:rsidR="00D720B5" w:rsidRDefault="00D720B5" w:rsidP="00D720B5">
      <w:pPr>
        <w:spacing w:line="480" w:lineRule="auto"/>
        <w:rPr>
          <w:rFonts w:ascii="Times New Roman" w:hAnsi="Times New Roman" w:cs="Times New Roman"/>
          <w:sz w:val="24"/>
        </w:rPr>
      </w:pPr>
      <w:r>
        <w:rPr>
          <w:rFonts w:ascii="Times New Roman" w:hAnsi="Times New Roman" w:cs="Times New Roman"/>
          <w:sz w:val="24"/>
        </w:rPr>
        <w:t>Control pg 19 – 2</w:t>
      </w:r>
      <w:r w:rsidR="00B7511C">
        <w:rPr>
          <w:rFonts w:ascii="Times New Roman" w:hAnsi="Times New Roman" w:cs="Times New Roman"/>
          <w:sz w:val="24"/>
        </w:rPr>
        <w:t>5</w:t>
      </w:r>
    </w:p>
    <w:p w:rsidR="00A45A95" w:rsidRDefault="00D720B5" w:rsidP="00D720B5">
      <w:pPr>
        <w:spacing w:line="480" w:lineRule="auto"/>
        <w:rPr>
          <w:rFonts w:ascii="Times New Roman" w:hAnsi="Times New Roman" w:cs="Times New Roman"/>
          <w:sz w:val="24"/>
        </w:rPr>
      </w:pPr>
      <w:r>
        <w:rPr>
          <w:rFonts w:ascii="Times New Roman" w:hAnsi="Times New Roman" w:cs="Times New Roman"/>
          <w:sz w:val="24"/>
        </w:rPr>
        <w:t>Register Mux pg 2</w:t>
      </w:r>
      <w:r w:rsidR="00B7511C">
        <w:rPr>
          <w:rFonts w:ascii="Times New Roman" w:hAnsi="Times New Roman" w:cs="Times New Roman"/>
          <w:sz w:val="24"/>
        </w:rPr>
        <w:t>6</w:t>
      </w:r>
    </w:p>
    <w:p w:rsidR="00D720B5" w:rsidRDefault="00D720B5" w:rsidP="00D720B5">
      <w:pPr>
        <w:spacing w:line="480" w:lineRule="auto"/>
        <w:rPr>
          <w:rFonts w:ascii="Times New Roman" w:hAnsi="Times New Roman" w:cs="Times New Roman"/>
          <w:sz w:val="24"/>
        </w:rPr>
      </w:pPr>
      <w:r>
        <w:rPr>
          <w:rFonts w:ascii="Times New Roman" w:hAnsi="Times New Roman" w:cs="Times New Roman"/>
          <w:sz w:val="24"/>
        </w:rPr>
        <w:t>Instruction Memory pg 2</w:t>
      </w:r>
      <w:r w:rsidR="00A45A95">
        <w:rPr>
          <w:rFonts w:ascii="Times New Roman" w:hAnsi="Times New Roman" w:cs="Times New Roman"/>
          <w:sz w:val="24"/>
        </w:rPr>
        <w:t>8</w:t>
      </w:r>
      <w:r>
        <w:rPr>
          <w:rFonts w:ascii="Times New Roman" w:hAnsi="Times New Roman" w:cs="Times New Roman"/>
          <w:sz w:val="24"/>
        </w:rPr>
        <w:t xml:space="preserve"> – 2</w:t>
      </w:r>
      <w:r w:rsidR="00A45A95">
        <w:rPr>
          <w:rFonts w:ascii="Times New Roman" w:hAnsi="Times New Roman" w:cs="Times New Roman"/>
          <w:sz w:val="24"/>
        </w:rPr>
        <w:t>9</w:t>
      </w:r>
    </w:p>
    <w:p w:rsidR="00D720B5" w:rsidRDefault="00D720B5" w:rsidP="00D720B5">
      <w:pPr>
        <w:spacing w:line="480" w:lineRule="auto"/>
        <w:rPr>
          <w:rFonts w:ascii="Times New Roman" w:hAnsi="Times New Roman" w:cs="Times New Roman"/>
          <w:sz w:val="24"/>
        </w:rPr>
      </w:pPr>
      <w:r>
        <w:rPr>
          <w:rFonts w:ascii="Times New Roman" w:hAnsi="Times New Roman" w:cs="Times New Roman"/>
          <w:sz w:val="24"/>
        </w:rPr>
        <w:t xml:space="preserve">Data Memory </w:t>
      </w:r>
      <w:r w:rsidR="00A45A95">
        <w:rPr>
          <w:rFonts w:ascii="Times New Roman" w:hAnsi="Times New Roman" w:cs="Times New Roman"/>
          <w:sz w:val="24"/>
        </w:rPr>
        <w:t>pg 30</w:t>
      </w:r>
      <w:r>
        <w:rPr>
          <w:rFonts w:ascii="Times New Roman" w:hAnsi="Times New Roman" w:cs="Times New Roman"/>
          <w:sz w:val="24"/>
        </w:rPr>
        <w:t xml:space="preserve"> </w:t>
      </w:r>
      <w:r w:rsidR="00A45A95">
        <w:rPr>
          <w:rFonts w:ascii="Times New Roman" w:hAnsi="Times New Roman" w:cs="Times New Roman"/>
          <w:sz w:val="24"/>
        </w:rPr>
        <w:t>–</w:t>
      </w:r>
      <w:r>
        <w:rPr>
          <w:rFonts w:ascii="Times New Roman" w:hAnsi="Times New Roman" w:cs="Times New Roman"/>
          <w:sz w:val="24"/>
        </w:rPr>
        <w:t xml:space="preserve"> </w:t>
      </w:r>
      <w:r w:rsidR="00A45A95">
        <w:rPr>
          <w:rFonts w:ascii="Times New Roman" w:hAnsi="Times New Roman" w:cs="Times New Roman"/>
          <w:sz w:val="24"/>
        </w:rPr>
        <w:t>31</w:t>
      </w:r>
    </w:p>
    <w:p w:rsidR="00A45A95" w:rsidRDefault="00A45A95" w:rsidP="00D720B5">
      <w:pPr>
        <w:spacing w:line="480" w:lineRule="auto"/>
        <w:rPr>
          <w:rFonts w:ascii="Times New Roman" w:hAnsi="Times New Roman" w:cs="Times New Roman"/>
          <w:sz w:val="24"/>
        </w:rPr>
      </w:pPr>
      <w:r>
        <w:rPr>
          <w:rFonts w:ascii="Times New Roman" w:hAnsi="Times New Roman" w:cs="Times New Roman"/>
          <w:sz w:val="24"/>
        </w:rPr>
        <w:t>Register File pg 32 – 33</w:t>
      </w:r>
    </w:p>
    <w:p w:rsidR="00D720B5" w:rsidRDefault="00A45A95" w:rsidP="00D720B5">
      <w:pPr>
        <w:spacing w:line="480" w:lineRule="auto"/>
        <w:rPr>
          <w:rFonts w:ascii="Times New Roman" w:hAnsi="Times New Roman" w:cs="Times New Roman"/>
          <w:sz w:val="24"/>
        </w:rPr>
      </w:pPr>
      <w:r>
        <w:rPr>
          <w:rFonts w:ascii="Times New Roman" w:hAnsi="Times New Roman" w:cs="Times New Roman"/>
          <w:sz w:val="24"/>
        </w:rPr>
        <w:t>PC pg 34</w:t>
      </w:r>
    </w:p>
    <w:p w:rsidR="00A45A95" w:rsidRDefault="00A45A95" w:rsidP="00D720B5">
      <w:pPr>
        <w:spacing w:line="480" w:lineRule="auto"/>
        <w:rPr>
          <w:rFonts w:ascii="Times New Roman" w:hAnsi="Times New Roman" w:cs="Times New Roman"/>
          <w:sz w:val="24"/>
        </w:rPr>
      </w:pPr>
      <w:r>
        <w:rPr>
          <w:rFonts w:ascii="Times New Roman" w:hAnsi="Times New Roman" w:cs="Times New Roman"/>
          <w:sz w:val="24"/>
        </w:rPr>
        <w:t>Sign Extend 2 pg 35</w:t>
      </w:r>
    </w:p>
    <w:p w:rsidR="00A45A95" w:rsidRDefault="00A45A95" w:rsidP="00D720B5">
      <w:pPr>
        <w:spacing w:line="480" w:lineRule="auto"/>
        <w:rPr>
          <w:rFonts w:ascii="Times New Roman" w:hAnsi="Times New Roman" w:cs="Times New Roman"/>
          <w:sz w:val="24"/>
        </w:rPr>
      </w:pPr>
      <w:r>
        <w:rPr>
          <w:rFonts w:ascii="Times New Roman" w:hAnsi="Times New Roman" w:cs="Times New Roman"/>
          <w:sz w:val="24"/>
        </w:rPr>
        <w:t>Sign Extend 1 pg 36</w:t>
      </w:r>
    </w:p>
    <w:p w:rsidR="00A45A95" w:rsidRDefault="00A45A95" w:rsidP="00D720B5">
      <w:pPr>
        <w:spacing w:line="480" w:lineRule="auto"/>
        <w:rPr>
          <w:rFonts w:ascii="Times New Roman" w:hAnsi="Times New Roman" w:cs="Times New Roman"/>
          <w:sz w:val="24"/>
        </w:rPr>
      </w:pPr>
    </w:p>
    <w:p w:rsidR="00AE57D0" w:rsidRDefault="00AE57D0">
      <w:pPr>
        <w:rPr>
          <w:rFonts w:ascii="Times New Roman" w:hAnsi="Times New Roman" w:cs="Times New Roman"/>
          <w:sz w:val="24"/>
        </w:rPr>
      </w:pPr>
    </w:p>
    <w:p w:rsidR="00A45A95" w:rsidRDefault="00A45A95" w:rsidP="00AE57D0">
      <w:pPr>
        <w:spacing w:line="480" w:lineRule="auto"/>
        <w:rPr>
          <w:rFonts w:ascii="Times New Roman" w:hAnsi="Times New Roman" w:cs="Times New Roman"/>
          <w:b/>
          <w:sz w:val="24"/>
        </w:rPr>
      </w:pPr>
    </w:p>
    <w:p w:rsidR="00A45A95" w:rsidRDefault="00A45A95" w:rsidP="00A45A95">
      <w:pPr>
        <w:spacing w:line="480" w:lineRule="auto"/>
        <w:rPr>
          <w:rFonts w:ascii="Times New Roman" w:hAnsi="Times New Roman" w:cs="Times New Roman"/>
          <w:b/>
          <w:sz w:val="24"/>
        </w:rPr>
      </w:pPr>
    </w:p>
    <w:p w:rsidR="00A45A95" w:rsidRDefault="00A45A95" w:rsidP="00A45A95">
      <w:pPr>
        <w:spacing w:line="480" w:lineRule="auto"/>
        <w:rPr>
          <w:rFonts w:ascii="Times New Roman" w:hAnsi="Times New Roman" w:cs="Times New Roman"/>
          <w:b/>
          <w:sz w:val="24"/>
        </w:rPr>
      </w:pPr>
    </w:p>
    <w:p w:rsidR="00A45A95" w:rsidRDefault="00A45A95" w:rsidP="00A45A95">
      <w:pPr>
        <w:spacing w:line="480" w:lineRule="auto"/>
        <w:rPr>
          <w:rFonts w:ascii="Times New Roman" w:hAnsi="Times New Roman" w:cs="Times New Roman"/>
          <w:b/>
          <w:sz w:val="24"/>
        </w:rPr>
      </w:pPr>
    </w:p>
    <w:p w:rsidR="00A45A95" w:rsidRDefault="00A45A95" w:rsidP="00A45A95">
      <w:pPr>
        <w:spacing w:line="480" w:lineRule="auto"/>
        <w:rPr>
          <w:rFonts w:ascii="Times New Roman" w:hAnsi="Times New Roman" w:cs="Times New Roman"/>
          <w:b/>
          <w:sz w:val="24"/>
        </w:rPr>
      </w:pPr>
    </w:p>
    <w:p w:rsidR="00A45A95" w:rsidRDefault="00A45A95" w:rsidP="00A45A95">
      <w:pPr>
        <w:spacing w:line="480" w:lineRule="auto"/>
        <w:rPr>
          <w:rFonts w:ascii="Times New Roman" w:hAnsi="Times New Roman" w:cs="Times New Roman"/>
          <w:b/>
          <w:sz w:val="24"/>
        </w:rPr>
      </w:pPr>
    </w:p>
    <w:p w:rsidR="00A45A95" w:rsidRDefault="00A45A95" w:rsidP="00A45A95">
      <w:pPr>
        <w:spacing w:line="480" w:lineRule="auto"/>
        <w:rPr>
          <w:rFonts w:ascii="Times New Roman" w:hAnsi="Times New Roman" w:cs="Times New Roman"/>
          <w:b/>
          <w:sz w:val="24"/>
        </w:rPr>
      </w:pPr>
    </w:p>
    <w:p w:rsidR="00AE57D0" w:rsidRPr="00AE57D0" w:rsidRDefault="00AE57D0" w:rsidP="00A45A95">
      <w:pPr>
        <w:spacing w:line="480" w:lineRule="auto"/>
        <w:rPr>
          <w:rFonts w:ascii="Times New Roman" w:hAnsi="Times New Roman" w:cs="Times New Roman"/>
          <w:sz w:val="20"/>
        </w:rPr>
      </w:pPr>
      <w:r>
        <w:rPr>
          <w:rFonts w:ascii="Times New Roman" w:hAnsi="Times New Roman" w:cs="Times New Roman"/>
          <w:b/>
          <w:sz w:val="24"/>
        </w:rPr>
        <w:t>Main Code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library IEEE;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IEEE.STD_LOGIC_1164.ALL;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IEEE.numeric_std.ALL;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ieee.std_logic_unsigned.all;</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entity main is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main;</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architecture Behavioral of main is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clk :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READBUSA :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READBUSB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MEMREAD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INSTRUCTION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WRITEBUS :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EXTENDBUS :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LINKBUS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--Add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bit16OutAdd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--Control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CONregMuxCtrl :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signal CONregTableA :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CONregTableB :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CONregTableD :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CONALUout :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CONregTable :  STD_LOGIC_VECTOR(2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CONsignCtrl :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CONdataMem :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CONaddCtrl : STD_LOGIC_VECTOR(1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--RegMux</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REGbit16Out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Sign1bit16Out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--Sign2</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Sign2bit16Out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--PC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PCOUTsig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--ALU</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ALUbit16Out :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ALUbranchBit : STD_LOGIC;</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--INSTR MEM</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instrOutSig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PC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PC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--Store Signal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storeSig :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signal evalSig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ADD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branchIn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PCin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 in STD_LOGIC_VECTOR(1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CONTROL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instruction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 : out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 : out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regTableB : out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regTableD : out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 : out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 : out STD_LOGIC_VECTOR(2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regFileCtrl : out STD_LOGIC_VECTOR(2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storeAddr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out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 : out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 out STD_LOGIC_VECTOR(1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REGMUX</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memIn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SIGN1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instrIn: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SIGN2</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instrIn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ALU</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bit16InA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bit16InB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 : out STD_LOGIC_VECTOR(15 downto 0); -- this goes to either datamem or regtable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 : out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INSTRMEM</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port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readAddr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instrOut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PCREG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addrIn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addrOut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REGFILE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Port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readAddrA : in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extendIn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readAddrB : in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writeAddrA : in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 in STD_LOGIC_VECTOR(2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valIn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linkOut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valOutA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valOutB : out STD_LOGIC_VECTOR(15 downto 0));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component MAINMEM</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Port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evalAddr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 xml:space="preserve">         storeOff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PCin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valIn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valOut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component;</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begin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A1 : ADD port map(branchIn =&gt; ALUbranchBit,clk =&gt; clk,bit16In =&gt; Sign1bit16Out, PCin =&gt; PC, REGin =&gt; LINKBUS, bit16Out =&gt; bit16OutAdd, signCtrl =&gt; CONaddCtrl);</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--dear lord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A2: CONTROL port map(instruction =&gt; instrOutSig, regMuxCtrl =&gt; CONregMuxCtrl,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regTableA =&gt; CONregTableA, regTableB =&gt; CONregTableB, regTableD =&gt; CONregTableD, ALUout =&gt; CONALUout,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regTable =&gt; CONregTable, signCtrl =&gt; CONsignCtrl, dataMem =&gt; CONdataMem, addCtrl =&gt; CONaddCtrl,storeAddr =&gt; storeSig);</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A3: REGMUX port map(clk =&gt; clk, signCtrl =&gt; CONregMuxCtrl, bit16Out =&gt; WRITEBUS, aluIn =&gt; ALUbit16Out, memIn =&gt; MEMREAD);</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A4: SIGN1 port map(clk =&gt; clk,instrIn =&gt; instrOutSig, bit16Out =&gt; Sign1bit16Out, signCtrl =&gt; CONsignCtrl);</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A5: SIGN2 port map(instrIn =&gt; instrOutSig, bit16Out =&gt; EXTENDBUS);</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A6: ALU port map(clk =&gt; clk, bit16InA =&gt; READBUSA, bit16InB =&gt; READBUSB, bit16Out =&gt; ALUbit16Out, branchBit =&gt; ALUbranchBit, signCtrl =&gt; instrOutSig);</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A7: INSTRMEM port map(clk =&gt; clk, readAddr =&gt; PC, instrOut =&gt; instrOutSig);</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A8 : PCREG port map(clk =&gt; clk, addrIn =&gt; bit16OutAdd, addrOut =&gt; PC);</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A9 : REGFILE port map(clk =&gt; clk,extendIn =&gt; EXTENDBUS, readAddrA =&gt; CONregTableA, readAddrB =&gt; CONregTableB, writeAddrA =&gt; CONregTableD,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signCtrl =&gt; CONregTable, valIn =&gt; WRITEBUS, linkOut =&gt; LINKBUS, valOutA =&gt; READBUSA, valOutB =&gt; READBUSB);</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A10 : MAINMEM port map(clk =&gt; clk, storeOff =&gt; storeSig, PCin =&gt; PC,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=&gt; CONdataMem, valIn =&gt; ALUbit16Out,valOut =&gt; MEMREAD,evalAddr =&gt; evalSig);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Behavioral;</w:t>
      </w:r>
    </w:p>
    <w:p w:rsidR="00AE57D0" w:rsidRDefault="00AE57D0" w:rsidP="00AE57D0">
      <w:pPr>
        <w:spacing w:line="240" w:lineRule="auto"/>
        <w:rPr>
          <w:rFonts w:ascii="Times New Roman" w:hAnsi="Times New Roman" w:cs="Times New Roman"/>
          <w:b/>
          <w:sz w:val="24"/>
        </w:rPr>
      </w:pPr>
    </w:p>
    <w:p w:rsidR="00D720B5" w:rsidRDefault="00D720B5">
      <w:pPr>
        <w:rPr>
          <w:rFonts w:ascii="Times New Roman" w:hAnsi="Times New Roman" w:cs="Times New Roman"/>
          <w:b/>
          <w:sz w:val="24"/>
        </w:rPr>
      </w:pPr>
      <w:r>
        <w:rPr>
          <w:rFonts w:ascii="Times New Roman" w:hAnsi="Times New Roman" w:cs="Times New Roman"/>
          <w:b/>
          <w:sz w:val="24"/>
        </w:rPr>
        <w:br w:type="page"/>
      </w:r>
    </w:p>
    <w:p w:rsidR="00AE57D0" w:rsidRDefault="00AE57D0" w:rsidP="00AE57D0">
      <w:pPr>
        <w:spacing w:line="240" w:lineRule="auto"/>
        <w:rPr>
          <w:rFonts w:ascii="Times New Roman" w:hAnsi="Times New Roman" w:cs="Times New Roman"/>
          <w:b/>
          <w:sz w:val="24"/>
        </w:rPr>
      </w:pPr>
      <w:r>
        <w:rPr>
          <w:rFonts w:ascii="Times New Roman" w:hAnsi="Times New Roman" w:cs="Times New Roman"/>
          <w:b/>
          <w:sz w:val="24"/>
        </w:rPr>
        <w:lastRenderedPageBreak/>
        <w:t>ALU</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library IEEE;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IEEE.STD_LOGIC_1164.ALL;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IEEE.numeric_std.ALL;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ieee.std_logic_unsigned.all;</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entity ALU is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bit16InA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bit16InB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 : out STD_LOGIC_VECTOR(15 downto 0); -- this goes to either datamem or regtable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 : out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ALU;</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architecture Behavioral of ALU is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bit16Outsig : STD_LOGIC_VECTOR(15 downto 0) := "0000000000000000";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branchBitsig : STD_LOGIC :=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signCtrl1 :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begin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process(signCtrl,clk)begin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signCtrl1 &lt;= signCtrl(15 downto 12);</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--if(rising_edge(clk))then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if(signCtrl1 = "0010") then --add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bit16Outsig &lt;= bit16InA + bit16InB;</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elsif(signCtrl1 = "0011") then --sub</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bit16Outsig &lt;= bit16InA - bit16InB;</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elsif(signCtrl1 = "0110") then --mov/store passes A out to dataMem or registers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 xml:space="preserve">                bit16Outsig &lt;= bit16InA;</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elsif(signCtrl1 = "1010") 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bit16Outsig &lt;= bit16InA + bit16InB;</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if(bit16inA - bit16inB = "0000000000000000") then --branch if equal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branchBitsig &lt;= '1';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branchBitsig &lt;=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end if;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elsif(signCtrl1 = "1011") 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if(bit16inA - bit16inB = 0) then --branch if not equal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branchBitsig &lt;= '0';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branchBitsig &lt;=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elsif(signCtrl1 = "1100") 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bit16Outsig &lt;= bit16InA or bit16InB; --or</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elsif(signCtrl1 = "1101") 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bit16Outsig &lt;= bit16InA and bit16InB; -- and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elsif(signCtrl1 = "1110") 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if(bit16inB - bit16inA &gt; 0) 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branchBitsig &lt;= '1';  --Branch if less than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branchBitsig &lt;=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elsif(signCtrl1 = "1111") 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if(bit16inA - bit16inB &gt; 0) 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branchBitsig &lt;= '1';  --Branch if greater than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branchBitsig &lt;=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 xml:space="preserve">                end if;</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bit16Outsig &lt;= "0000000000000000";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process;</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bit16Out &lt;= bit16Outsig;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branchBit &lt;= branchBitsig;</w:t>
      </w:r>
    </w:p>
    <w:p w:rsid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Behavioral;</w:t>
      </w:r>
    </w:p>
    <w:p w:rsidR="00AE57D0" w:rsidRDefault="00AE57D0" w:rsidP="00AE57D0">
      <w:pPr>
        <w:spacing w:line="240" w:lineRule="auto"/>
        <w:rPr>
          <w:rFonts w:ascii="Times New Roman" w:hAnsi="Times New Roman" w:cs="Times New Roman"/>
          <w:sz w:val="20"/>
        </w:rPr>
      </w:pPr>
    </w:p>
    <w:p w:rsidR="00D720B5" w:rsidRDefault="00D720B5">
      <w:pPr>
        <w:rPr>
          <w:rFonts w:ascii="Times New Roman" w:hAnsi="Times New Roman" w:cs="Times New Roman"/>
          <w:b/>
          <w:sz w:val="24"/>
        </w:rPr>
      </w:pPr>
      <w:r>
        <w:rPr>
          <w:rFonts w:ascii="Times New Roman" w:hAnsi="Times New Roman" w:cs="Times New Roman"/>
          <w:b/>
          <w:sz w:val="24"/>
        </w:rPr>
        <w:br w:type="page"/>
      </w:r>
    </w:p>
    <w:p w:rsidR="00AE57D0" w:rsidRDefault="00AE57D0" w:rsidP="00AE57D0">
      <w:pPr>
        <w:spacing w:line="240" w:lineRule="auto"/>
        <w:rPr>
          <w:rFonts w:ascii="Times New Roman" w:hAnsi="Times New Roman" w:cs="Times New Roman"/>
          <w:b/>
          <w:sz w:val="24"/>
        </w:rPr>
      </w:pPr>
      <w:r>
        <w:rPr>
          <w:rFonts w:ascii="Times New Roman" w:hAnsi="Times New Roman" w:cs="Times New Roman"/>
          <w:b/>
          <w:sz w:val="24"/>
        </w:rPr>
        <w:lastRenderedPageBreak/>
        <w:t>Control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library IEEE;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IEEE.STD_LOGIC_1164.ALL;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IEEE.numeric_std.ALL;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ieee.std_logic_unsigned.all;</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entity CONTROL is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instruction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 : out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 : out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regTableB : out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regTableD : out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 : out STD_LOGIC_VECTOR(3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 : out STD_LOGIC_VECTOR(2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regFileCtrl : out STD_LOGIC_VECTOR(2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storeAddr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out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 : out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 out STD_LOGIC_VECTOR(1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CONTROL;</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architecture Behavioral of CONTROL is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regTableAsig : STD_LOGIC_VECTOR(3 downto 0) := "0000";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regTableBsig : STD_LOGIC_VECTOR(3 downto 0) := "0000";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regTableDsig : STD_LOGIC_VECTOR(3 downto 0) := "0000";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ALUOutsig : STD_LOGIC_VECTOR(3 downto 0) := "0000";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regTablesig : STD_LOGIC_VECTOR(2 downto 0) := "000";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signCtrlsig: STD_LOGIC :=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signal regMuxCtrlsig: STD_LOGIC :=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dataMemsig: STD_LOGIC :=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addCtrlsig: STD_LOGIC_VECTOR(1 downto 0) := "00";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signal storeAddrSig : STD_LOGIC_VECTOR(15 downto 0);</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begin</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process(instruction) begin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if(instruction(15 downto 12) = "0000") then --halt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"11";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"0001")then --jump</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signCtrlsig &lt;=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"01"; --sign extended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"0010")then --add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regTableDsig &lt;= instruction(11 downto 8);</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regTableAsig &lt;= instruction(7 downto 4);</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regTableBsig &lt;= instruction(3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"0010";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"010";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"0011")then --sub</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regTableDsig &lt;= instruction(11 downto 8);</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regTableAsig &lt;= instruction(7 downto 4);</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regTableBsig &lt;= instruction(3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"0011";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 xml:space="preserve">        dataMemsig &lt;= '0';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"010";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"0100")then --load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regTableAsig &lt;= instruction(11 downto 8);</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storeAddrSig &lt;= instruction(15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"001"; --read so regtable looks at input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regTableDsig &lt;= instruction(11 downto 8); --load address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"0000";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--write pcIn address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'1'; --MEM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"0101")then --load 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regTableAsig &lt;= instruction(11 downto 8);</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"011"; --read sign extend 2</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regTableDsig &lt;= instruction(11 downto 8); --load address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"0000";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"0110")then --MOV</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regTableDsig &lt;= instruction(11 downto 8); --destination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regTableAsig &lt;= instruction(7 downto 4); --value being moved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"0110"; --pass values from reg to reg mux</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--default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 xml:space="preserve">        regTablesig &lt;= "010";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"0111")then --STORE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storeAddrSig &lt;= instruction(15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"000"; --rtype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regTableAsig &lt;= instruction(11 downto 8);</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"0110"; --pass values from reg to reg mux</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'1'; --write to mem</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"1000")then --JUMP AND LINK</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regTableAsig &lt;= "1111"; --value being stored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"0000"; --pass values from reg to reg mux</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signCtrlsig &lt;= '1'; --put 12 bit offset to add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"01"; --sign extended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"100";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"1001")then --RETURN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"10"; -- add puts the register into PC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"0000";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 xml:space="preserve">     elsif(instruction(15 downto 12) </w:t>
      </w:r>
      <w:r>
        <w:rPr>
          <w:rFonts w:ascii="Times New Roman" w:hAnsi="Times New Roman" w:cs="Times New Roman"/>
          <w:sz w:val="20"/>
        </w:rPr>
        <w:t>= "1010")then --BRANCH IF EQUAL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"1010"; --branch if equal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signCtrlsig &lt;= '0'; --put 8 bit offset to add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"000"; --read the 2 registers</w:t>
      </w:r>
    </w:p>
    <w:p w:rsidR="00AE57D0" w:rsidRPr="00AE57D0" w:rsidRDefault="00AE57D0" w:rsidP="00AE57D0">
      <w:pPr>
        <w:spacing w:line="240" w:lineRule="auto"/>
        <w:rPr>
          <w:rFonts w:ascii="Times New Roman" w:hAnsi="Times New Roman" w:cs="Times New Roman"/>
          <w:sz w:val="20"/>
        </w:rPr>
      </w:pPr>
      <w:r>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"1011")then --BRANCH IF NOT EQUAL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signCtrlsig &lt;= '0'; --put 8 bit offset to add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"1011"; --branch if equal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"000"; --read the 2 registers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 PC + 1</w:t>
      </w:r>
    </w:p>
    <w:p w:rsidR="00AE57D0" w:rsidRPr="00AE57D0" w:rsidRDefault="00AE57D0" w:rsidP="00AE57D0">
      <w:pPr>
        <w:spacing w:line="240" w:lineRule="auto"/>
        <w:rPr>
          <w:rFonts w:ascii="Times New Roman" w:hAnsi="Times New Roman" w:cs="Times New Roman"/>
          <w:sz w:val="20"/>
        </w:rPr>
      </w:pPr>
      <w:r>
        <w:rPr>
          <w:rFonts w:ascii="Times New Roman" w:hAnsi="Times New Roman" w:cs="Times New Roman"/>
          <w:sz w:val="20"/>
        </w:rPr>
        <w:t xml:space="preserve">       </w:t>
      </w: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"1100")then --OR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regTableDsig &lt;= instruction(11 downto 8);</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regTableAsig &lt;= instruction(7 downto 4);</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regTableBsig &lt;= instruction(3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"1100";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"010"; --read the 2 registers and write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"1101")then --AND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regTableDsig &lt;= instruction(11 downto 8);</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regTableAsig &lt;= instruction(7 downto 4);</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regTableBsig &lt;= instruction(3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"1101";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regMuxCtrlsig &lt;= '0'; --ALU TO REG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"010";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"1110")then --BRANCH IF LESS THAN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signCtrlsig &lt;= '0'; --put 8 bit offset to add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"1110"; --branch if equal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"000"; --read the 2 registers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elsif(instruction(15 downto 12) = "1111")then --BRANCH IF greater THAN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dataMemsig &lt;= '0'; --do nothing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signCtrlsig &lt;= '0'; --put 8 bit offset to add</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ALUOutsig &lt;= "1111"; --branch if equal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regTablesig &lt;= "000"; --read the 2 registers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addCtrlsig &lt;= "00"; -- PC + 1</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process;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storeAddr &lt;= storeAddrSig;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regTableA &lt;= regTableAsig;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regTableB &lt;= regTableBsig;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lastRenderedPageBreak/>
        <w:t>regTableD &lt;= regTableDsig;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ALUout &lt;= ALUOutsig;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regTable &lt;= regTablesig;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signCtrl &lt;= signCtrlsig;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dataMem &lt;= dataMemsig;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addCtrl &lt;= addCtrlsig;</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regMuxCtrl &lt;= regMuxCtrlsig;</w:t>
      </w:r>
    </w:p>
    <w:p w:rsid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Behavioral;</w:t>
      </w:r>
    </w:p>
    <w:p w:rsidR="00AE57D0" w:rsidRDefault="00AE57D0">
      <w:pPr>
        <w:rPr>
          <w:rFonts w:ascii="Times New Roman" w:hAnsi="Times New Roman" w:cs="Times New Roman"/>
          <w:sz w:val="20"/>
        </w:rPr>
      </w:pPr>
      <w:r>
        <w:rPr>
          <w:rFonts w:ascii="Times New Roman" w:hAnsi="Times New Roman" w:cs="Times New Roman"/>
          <w:sz w:val="20"/>
        </w:rPr>
        <w:br w:type="page"/>
      </w:r>
    </w:p>
    <w:p w:rsidR="00AE57D0" w:rsidRDefault="00AE57D0" w:rsidP="00AE57D0">
      <w:pPr>
        <w:spacing w:line="240" w:lineRule="auto"/>
        <w:rPr>
          <w:rFonts w:ascii="Times New Roman" w:hAnsi="Times New Roman" w:cs="Times New Roman"/>
          <w:b/>
          <w:sz w:val="24"/>
        </w:rPr>
      </w:pPr>
      <w:r>
        <w:rPr>
          <w:rFonts w:ascii="Times New Roman" w:hAnsi="Times New Roman" w:cs="Times New Roman"/>
          <w:b/>
          <w:sz w:val="24"/>
        </w:rPr>
        <w:lastRenderedPageBreak/>
        <w:t>Register Mux</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library IEEE;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IEEE.STD_LOGIC_1164.ALL;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IEEE.numeric_std.ALL;</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use ieee.std_logic_unsigned.all;</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entity REGMUX is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port(</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signCtrl : in STD_LOGIC;</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 : out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aluIn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memIn : in STD_LOGIC_VECTOR(15 downto 0));</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REGMUX;</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architecture Behavioral of REGMUX is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signal bit16Outsig : STD_LOGIC_VECTOR(15 downto 0) := "0000000000000000";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begin</w:t>
      </w:r>
    </w:p>
    <w:p w:rsidR="00AE57D0" w:rsidRPr="00AE57D0" w:rsidRDefault="00AE57D0" w:rsidP="00AE57D0">
      <w:pPr>
        <w:spacing w:line="240" w:lineRule="auto"/>
        <w:rPr>
          <w:rFonts w:ascii="Times New Roman" w:hAnsi="Times New Roman" w:cs="Times New Roman"/>
          <w:sz w:val="20"/>
        </w:rPr>
      </w:pP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process(clk, signCtrl,aluIn,memIn)begin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--if rising_edge(clk) 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if(signCtrl = '0')then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bit16Outsig &lt;= aluIn;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else</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bit16Outsig &lt;= memIn;</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process;</w:t>
      </w:r>
    </w:p>
    <w:p w:rsidR="00AE57D0" w:rsidRP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bit16Out &lt;= bit16Outsig;</w:t>
      </w:r>
    </w:p>
    <w:p w:rsidR="00AE57D0" w:rsidRPr="00AE57D0" w:rsidRDefault="00AE57D0" w:rsidP="00AE57D0">
      <w:pPr>
        <w:spacing w:line="240" w:lineRule="auto"/>
        <w:rPr>
          <w:rFonts w:ascii="Times New Roman" w:hAnsi="Times New Roman" w:cs="Times New Roman"/>
          <w:sz w:val="20"/>
        </w:rPr>
      </w:pPr>
    </w:p>
    <w:p w:rsidR="00AE57D0" w:rsidRDefault="00AE57D0" w:rsidP="00AE57D0">
      <w:pPr>
        <w:spacing w:line="240" w:lineRule="auto"/>
        <w:rPr>
          <w:rFonts w:ascii="Times New Roman" w:hAnsi="Times New Roman" w:cs="Times New Roman"/>
          <w:sz w:val="20"/>
        </w:rPr>
      </w:pPr>
      <w:r w:rsidRPr="00AE57D0">
        <w:rPr>
          <w:rFonts w:ascii="Times New Roman" w:hAnsi="Times New Roman" w:cs="Times New Roman"/>
          <w:sz w:val="20"/>
        </w:rPr>
        <w:t>end Behavioral;</w:t>
      </w:r>
    </w:p>
    <w:p w:rsidR="00AE57D0" w:rsidRDefault="00AE57D0">
      <w:pPr>
        <w:rPr>
          <w:rFonts w:ascii="Times New Roman" w:hAnsi="Times New Roman" w:cs="Times New Roman"/>
          <w:b/>
          <w:sz w:val="24"/>
        </w:rPr>
      </w:pPr>
      <w:r>
        <w:rPr>
          <w:rFonts w:ascii="Times New Roman" w:hAnsi="Times New Roman" w:cs="Times New Roman"/>
          <w:b/>
          <w:sz w:val="24"/>
        </w:rPr>
        <w:lastRenderedPageBreak/>
        <w:t>Instruction Memory</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library IEEE;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use IEEE.std_logic_1164.all;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use IEEE.std_logic_unsigned.all; </w:t>
      </w:r>
    </w:p>
    <w:p w:rsidR="00AE57D0" w:rsidRPr="00AE57D0" w:rsidRDefault="00AE57D0" w:rsidP="00AE57D0">
      <w:pPr>
        <w:rPr>
          <w:rFonts w:ascii="Times New Roman" w:hAnsi="Times New Roman" w:cs="Times New Roman"/>
          <w:sz w:val="20"/>
        </w:rPr>
      </w:pP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entity INSTRMEM is</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Port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readAddr : in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instrOut : out STD_LOGIC_VECTOR(15 downto 0));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end INSTRMEM;</w:t>
      </w:r>
    </w:p>
    <w:p w:rsidR="00AE57D0" w:rsidRPr="00AE57D0" w:rsidRDefault="00AE57D0" w:rsidP="00AE57D0">
      <w:pPr>
        <w:rPr>
          <w:rFonts w:ascii="Times New Roman" w:hAnsi="Times New Roman" w:cs="Times New Roman"/>
          <w:sz w:val="20"/>
        </w:rPr>
      </w:pP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architecture Behavioral of INSTRMEM is</w:t>
      </w:r>
    </w:p>
    <w:p w:rsidR="00AE57D0" w:rsidRPr="00AE57D0" w:rsidRDefault="00AE57D0" w:rsidP="00AE57D0">
      <w:pPr>
        <w:rPr>
          <w:rFonts w:ascii="Times New Roman" w:hAnsi="Times New Roman" w:cs="Times New Roman"/>
          <w:sz w:val="20"/>
        </w:rPr>
      </w:pP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subtype WORD is STD_LOGIC_VECTOR (15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type MEMORY is array (65535 downto 0) of WORD; -- 2^16 words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signal instr_mem: MEMORY;</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signal instrOutsig :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begin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process(readAddr,clk)</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variable R_ADDR: integer range 0 to 65535;</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variable W_ADDR: integer range 0 to 65535;</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variable STARTUP: boolean := true;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begin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if(STARTUP = true)then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instr_mem &lt;= (0 =&gt; "0101000000000001", --loadc 1 into reg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1 =&gt; "0101000100000001", --loadc 1 into reg 1</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2 =&gt; "0010000000000001", --add reg 0 and reg 1 store in reg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3 =&gt; "0101000100000010", --loadc 2 into reg 1</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4 =&gt; "1010000000010011", -- branch 3 away if reg 1 and 0 are equal</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lastRenderedPageBreak/>
        <w:t xml:space="preserve">                              others =&gt; "0101000000000001");</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STARTUP := false;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else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R_ADDR := conv_integer(readAddr);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instrOut &lt;= instr_mem(R_ADDR);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end process;</w:t>
      </w:r>
    </w:p>
    <w:p w:rsidR="00AE57D0" w:rsidRDefault="00AE57D0" w:rsidP="00AE57D0">
      <w:pPr>
        <w:rPr>
          <w:rFonts w:ascii="Times New Roman" w:hAnsi="Times New Roman" w:cs="Times New Roman"/>
          <w:sz w:val="20"/>
        </w:rPr>
      </w:pPr>
      <w:r w:rsidRPr="00AE57D0">
        <w:rPr>
          <w:rFonts w:ascii="Times New Roman" w:hAnsi="Times New Roman" w:cs="Times New Roman"/>
          <w:sz w:val="20"/>
        </w:rPr>
        <w:t>end Behavioral;</w:t>
      </w:r>
    </w:p>
    <w:p w:rsidR="00AE57D0" w:rsidRDefault="00AE57D0" w:rsidP="00AE57D0">
      <w:pPr>
        <w:rPr>
          <w:rFonts w:ascii="Times New Roman" w:hAnsi="Times New Roman" w:cs="Times New Roman"/>
          <w:sz w:val="20"/>
        </w:rPr>
      </w:pPr>
    </w:p>
    <w:p w:rsidR="00D720B5" w:rsidRDefault="00D720B5">
      <w:pPr>
        <w:rPr>
          <w:rFonts w:ascii="Times New Roman" w:hAnsi="Times New Roman" w:cs="Times New Roman"/>
          <w:b/>
          <w:sz w:val="24"/>
        </w:rPr>
      </w:pPr>
      <w:r>
        <w:rPr>
          <w:rFonts w:ascii="Times New Roman" w:hAnsi="Times New Roman" w:cs="Times New Roman"/>
          <w:b/>
          <w:sz w:val="24"/>
        </w:rPr>
        <w:br w:type="page"/>
      </w:r>
    </w:p>
    <w:p w:rsidR="00AE57D0" w:rsidRDefault="00D720B5" w:rsidP="00AE57D0">
      <w:pPr>
        <w:rPr>
          <w:rFonts w:ascii="Times New Roman" w:hAnsi="Times New Roman" w:cs="Times New Roman"/>
          <w:b/>
          <w:sz w:val="24"/>
        </w:rPr>
      </w:pPr>
      <w:r>
        <w:rPr>
          <w:rFonts w:ascii="Times New Roman" w:hAnsi="Times New Roman" w:cs="Times New Roman"/>
          <w:b/>
          <w:sz w:val="24"/>
        </w:rPr>
        <w:lastRenderedPageBreak/>
        <w:t>Data</w:t>
      </w:r>
      <w:r w:rsidR="00AE57D0">
        <w:rPr>
          <w:rFonts w:ascii="Times New Roman" w:hAnsi="Times New Roman" w:cs="Times New Roman"/>
          <w:b/>
          <w:sz w:val="24"/>
        </w:rPr>
        <w:t xml:space="preserve"> Memory</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library IEEE;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use IEEE.STD_LOGIC_1164.ALL;</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use IEEE.numeric_std.ALL;</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use ieee.std_logic_unsigned.all;</w:t>
      </w:r>
    </w:p>
    <w:p w:rsidR="00AE57D0" w:rsidRPr="00AE57D0" w:rsidRDefault="00AE57D0" w:rsidP="00AE57D0">
      <w:pPr>
        <w:rPr>
          <w:rFonts w:ascii="Times New Roman" w:hAnsi="Times New Roman" w:cs="Times New Roman"/>
          <w:sz w:val="20"/>
        </w:rPr>
      </w:pP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entity MAINMEM is</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Port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storeOff : in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PCin : in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signCtrl : in STD_LOGIC;</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valIn : in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evalAddr : out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valOut : out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end MAINMEM;</w:t>
      </w:r>
    </w:p>
    <w:p w:rsidR="00AE57D0" w:rsidRPr="00AE57D0" w:rsidRDefault="00AE57D0" w:rsidP="00AE57D0">
      <w:pPr>
        <w:rPr>
          <w:rFonts w:ascii="Times New Roman" w:hAnsi="Times New Roman" w:cs="Times New Roman"/>
          <w:sz w:val="20"/>
        </w:rPr>
      </w:pP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architecture Behavioral of MAINMEM is</w:t>
      </w:r>
    </w:p>
    <w:p w:rsidR="00AE57D0" w:rsidRPr="00AE57D0" w:rsidRDefault="00AE57D0" w:rsidP="00AE57D0">
      <w:pPr>
        <w:rPr>
          <w:rFonts w:ascii="Times New Roman" w:hAnsi="Times New Roman" w:cs="Times New Roman"/>
          <w:sz w:val="20"/>
        </w:rPr>
      </w:pP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subtype WORD is STD_LOGIC_VECTOR (15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type MEMORY is array (65535 downto 0) of WORD; -- 2^16 words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signal main_mem: MEMORY;</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signal regFileOutA :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signal writeAd :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begin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process(storeOff,clk,PCin,signCtrl)</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variable W_ADDR: integer range 0 to 65535;</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variable STARTUP: boolean := true;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begin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lastRenderedPageBreak/>
        <w:t xml:space="preserve">            if(STARTUP = true)then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main_mem &lt;=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1 =&gt; "0000000000001110", --E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2 =&gt; "0000000000000001", --1</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3 =&gt; "0000000000001110", --E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4 =&gt; "0000000000001100", --C</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5 =&gt; "0000000000000101", --5</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6 =&gt; "0000000000000010", --2</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7 =&gt; "0000000000000000",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8 =&gt; "0000000000000000",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others =&gt; "0000000000000000");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STARTUP := false;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else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writeAd &lt;= (storeOff and "0000000011111111") + PCIN;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W_ADDR := conv_integer((storeOff and "0000000011111111") + PCIN);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if(signCtrl = '1') then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main_mem(W_ADDR) &lt;= valIn; --Write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end if;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valOut &lt;= main_mem(W_ADDR);</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end process;</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evalAddr &lt;= writeAd; </w:t>
      </w:r>
    </w:p>
    <w:p w:rsid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end Behavioral;</w:t>
      </w:r>
    </w:p>
    <w:p w:rsidR="00AE57D0" w:rsidRDefault="00AE57D0" w:rsidP="00AE57D0">
      <w:pPr>
        <w:rPr>
          <w:rFonts w:ascii="Times New Roman" w:hAnsi="Times New Roman" w:cs="Times New Roman"/>
          <w:sz w:val="20"/>
        </w:rPr>
      </w:pPr>
    </w:p>
    <w:p w:rsidR="00D720B5" w:rsidRDefault="00D720B5">
      <w:pPr>
        <w:rPr>
          <w:rFonts w:ascii="Times New Roman" w:hAnsi="Times New Roman" w:cs="Times New Roman"/>
          <w:b/>
          <w:sz w:val="24"/>
        </w:rPr>
      </w:pPr>
      <w:r>
        <w:rPr>
          <w:rFonts w:ascii="Times New Roman" w:hAnsi="Times New Roman" w:cs="Times New Roman"/>
          <w:b/>
          <w:sz w:val="24"/>
        </w:rPr>
        <w:br w:type="page"/>
      </w:r>
    </w:p>
    <w:p w:rsidR="00AE57D0" w:rsidRDefault="00AE57D0" w:rsidP="00AE57D0">
      <w:pPr>
        <w:rPr>
          <w:rFonts w:ascii="Times New Roman" w:hAnsi="Times New Roman" w:cs="Times New Roman"/>
          <w:b/>
          <w:sz w:val="24"/>
        </w:rPr>
      </w:pPr>
      <w:r>
        <w:rPr>
          <w:rFonts w:ascii="Times New Roman" w:hAnsi="Times New Roman" w:cs="Times New Roman"/>
          <w:b/>
          <w:sz w:val="24"/>
        </w:rPr>
        <w:lastRenderedPageBreak/>
        <w:t>Register File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library IEEE;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use IEEE.std_logic_1164.all;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use IEEE.std_logic_unsigned.all; </w:t>
      </w:r>
    </w:p>
    <w:p w:rsidR="00AE57D0" w:rsidRPr="00AE57D0" w:rsidRDefault="00AE57D0" w:rsidP="00AE57D0">
      <w:pPr>
        <w:rPr>
          <w:rFonts w:ascii="Times New Roman" w:hAnsi="Times New Roman" w:cs="Times New Roman"/>
          <w:sz w:val="20"/>
        </w:rPr>
      </w:pP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entity REGFILE is</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Port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clk : in STD_LOGIC;</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readAddrA : in STD_LOGIC_VECTOR(3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readAddrB : in STD_LOGIC_VECTOR(3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writeAddrA : in STD_LOGIC_VECTOR(3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signCtrl : in STD_LOGIC_VECTOR(2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valIn : in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extendIn : in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linkOut : out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valOutA : out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valOutB : out STD_LOGIC_VECTOR(15 downto 0));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end REGFILE;</w:t>
      </w:r>
    </w:p>
    <w:p w:rsidR="00AE57D0" w:rsidRPr="00AE57D0" w:rsidRDefault="00AE57D0" w:rsidP="00AE57D0">
      <w:pPr>
        <w:rPr>
          <w:rFonts w:ascii="Times New Roman" w:hAnsi="Times New Roman" w:cs="Times New Roman"/>
          <w:sz w:val="20"/>
        </w:rPr>
      </w:pP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architecture Behavioral of REGFILE is</w:t>
      </w:r>
    </w:p>
    <w:p w:rsidR="00AE57D0" w:rsidRPr="00AE57D0" w:rsidRDefault="00AE57D0" w:rsidP="00AE57D0">
      <w:pPr>
        <w:rPr>
          <w:rFonts w:ascii="Times New Roman" w:hAnsi="Times New Roman" w:cs="Times New Roman"/>
          <w:sz w:val="20"/>
        </w:rPr>
      </w:pP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subtype WORD is STD_LOGIC_VECTOR (15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type MEMORY is array (15 downto 0) of WORD; -- 2^16 words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signal reg_file: MEMORY;</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signal regFileOutA :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signal regFileOutB : STD_LOGIC_VECTOR(15 downto 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begin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process(readAddrA,writeAddrA,readAddrB,clk,signCtrl,valIn,extendIn)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variable R_ADDRA: integer range 0 to 15;</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lastRenderedPageBreak/>
        <w:t xml:space="preserve">        variable R_ADDRB: integer range 0 to 15;</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variable W_ADDRA: integer range 0 to 15;</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variable STARTUP: boolean := true;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begin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if(STARTUP = true)then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reg_file &lt;= (0 =&gt; "0000000000000000",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1 =&gt; "0000000000000000",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2 =&gt; "0000000000000000",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others =&gt; "0000000000000000");</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STARTUP := false;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else</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R_ADDRA := conv_integer(readAddrA);</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W_ADDRA := conv_integer(writeAddrA);</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R_ADDRB := conv_integer(readAddrB);</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--if(falling_edge(clk))then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if(signCtrl = "001") then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reg_file(W_ADDRA) &lt;= valIn; --Write to A</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elsif(signCtrl = "010") then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reg_file(W_ADDRA) &lt;= valIn; --Write to A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elsif(signCtrl = "011") then</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reg_file(W_ADDRA) &lt;= extendIn; --Write to A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elsif(signCtrl = "100")then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reg_file(15) &lt;= valIn; -- write to the link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end if;    </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valOutA &lt;= reg_file(R_ADDRA);</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valOutB &lt;= reg_file(R_ADDRB);</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end if;</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lastRenderedPageBreak/>
        <w:t xml:space="preserve">       end process;</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linkOut &lt;= reg_file(15);</w:t>
      </w:r>
    </w:p>
    <w:p w:rsidR="00AE57D0" w:rsidRPr="00AE57D0" w:rsidRDefault="00AE57D0" w:rsidP="00AE57D0">
      <w:pPr>
        <w:rPr>
          <w:rFonts w:ascii="Times New Roman" w:hAnsi="Times New Roman" w:cs="Times New Roman"/>
          <w:sz w:val="20"/>
        </w:rPr>
      </w:pPr>
      <w:r w:rsidRPr="00AE57D0">
        <w:rPr>
          <w:rFonts w:ascii="Times New Roman" w:hAnsi="Times New Roman" w:cs="Times New Roman"/>
          <w:sz w:val="20"/>
        </w:rPr>
        <w:t xml:space="preserve">  </w:t>
      </w:r>
    </w:p>
    <w:p w:rsidR="00D720B5" w:rsidRDefault="00AE57D0" w:rsidP="00AE57D0">
      <w:pPr>
        <w:rPr>
          <w:rFonts w:ascii="Times New Roman" w:hAnsi="Times New Roman" w:cs="Times New Roman"/>
          <w:sz w:val="20"/>
        </w:rPr>
      </w:pPr>
      <w:r w:rsidRPr="00AE57D0">
        <w:rPr>
          <w:rFonts w:ascii="Times New Roman" w:hAnsi="Times New Roman" w:cs="Times New Roman"/>
          <w:sz w:val="20"/>
        </w:rPr>
        <w:t xml:space="preserve">   end Behavioral;</w:t>
      </w:r>
    </w:p>
    <w:p w:rsidR="00D720B5" w:rsidRDefault="00D720B5">
      <w:pPr>
        <w:rPr>
          <w:rFonts w:ascii="Times New Roman" w:hAnsi="Times New Roman" w:cs="Times New Roman"/>
          <w:sz w:val="20"/>
        </w:rPr>
      </w:pPr>
      <w:r>
        <w:rPr>
          <w:rFonts w:ascii="Times New Roman" w:hAnsi="Times New Roman" w:cs="Times New Roman"/>
          <w:sz w:val="20"/>
        </w:rPr>
        <w:br w:type="page"/>
      </w:r>
    </w:p>
    <w:p w:rsidR="00AE57D0" w:rsidRDefault="00D720B5" w:rsidP="00AE57D0">
      <w:pPr>
        <w:rPr>
          <w:rFonts w:ascii="Times New Roman" w:hAnsi="Times New Roman" w:cs="Times New Roman"/>
          <w:b/>
          <w:sz w:val="24"/>
        </w:rPr>
      </w:pPr>
      <w:r>
        <w:rPr>
          <w:rFonts w:ascii="Times New Roman" w:hAnsi="Times New Roman" w:cs="Times New Roman"/>
          <w:b/>
          <w:sz w:val="24"/>
        </w:rPr>
        <w:lastRenderedPageBreak/>
        <w:t>PC Register</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library IEEE;</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use IEEE.STD_LOGIC_1164.ALL;</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use IEEE.numeric_std.ALL;</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use ieee.std_logic_unsigned.all;</w:t>
      </w:r>
    </w:p>
    <w:p w:rsidR="00D720B5" w:rsidRPr="00D720B5" w:rsidRDefault="00D720B5" w:rsidP="00D720B5">
      <w:pPr>
        <w:rPr>
          <w:rFonts w:ascii="Times New Roman" w:hAnsi="Times New Roman" w:cs="Times New Roman"/>
          <w:sz w:val="20"/>
        </w:rPr>
      </w:pP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entity PCREG is</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port(</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clk : in STD_LOGIC;</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addrIn : in STD_LOGIC_VECTOR(15 downto 0);</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addrOut : out STD_LOGIC_VECTOR(15 downto 0));</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end PCREG;</w:t>
      </w:r>
    </w:p>
    <w:p w:rsidR="00D720B5" w:rsidRPr="00D720B5" w:rsidRDefault="00D720B5" w:rsidP="00D720B5">
      <w:pPr>
        <w:rPr>
          <w:rFonts w:ascii="Times New Roman" w:hAnsi="Times New Roman" w:cs="Times New Roman"/>
          <w:sz w:val="20"/>
        </w:rPr>
      </w:pP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architecture Behavioral of PCREG is</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signal outputSig : STD_LOGIC_VECTOR(15 downto 0);</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signal startAddr : STD_LOGIC_VECTOR(15 downto 0) := "0000000000000000";</w:t>
      </w:r>
    </w:p>
    <w:p w:rsidR="00D720B5" w:rsidRPr="00D720B5" w:rsidRDefault="00D720B5" w:rsidP="00D720B5">
      <w:pPr>
        <w:rPr>
          <w:rFonts w:ascii="Times New Roman" w:hAnsi="Times New Roman" w:cs="Times New Roman"/>
          <w:sz w:val="20"/>
        </w:rPr>
      </w:pPr>
    </w:p>
    <w:p w:rsidR="00D720B5" w:rsidRPr="00D720B5" w:rsidRDefault="00D720B5" w:rsidP="00D720B5">
      <w:pPr>
        <w:rPr>
          <w:rFonts w:ascii="Times New Roman" w:hAnsi="Times New Roman" w:cs="Times New Roman"/>
          <w:sz w:val="20"/>
        </w:rPr>
      </w:pP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begin</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process(addrIn)</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variable STARTUP: boolean := true;</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begin</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if(STARTUP = true)then</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outputSig &lt;= startAddr;</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STARTUP := false;</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else</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outputSig &lt;= addrIn;  </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 xml:space="preserve">    end if;</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end process;</w:t>
      </w: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addrOut &lt;= outputSig;</w:t>
      </w:r>
    </w:p>
    <w:p w:rsidR="00D720B5" w:rsidRPr="00D720B5" w:rsidRDefault="00D720B5" w:rsidP="00D720B5">
      <w:pPr>
        <w:rPr>
          <w:rFonts w:ascii="Times New Roman" w:hAnsi="Times New Roman" w:cs="Times New Roman"/>
          <w:sz w:val="20"/>
        </w:rPr>
      </w:pPr>
    </w:p>
    <w:p w:rsidR="00D720B5" w:rsidRPr="00D720B5" w:rsidRDefault="00D720B5" w:rsidP="00D720B5">
      <w:pPr>
        <w:rPr>
          <w:rFonts w:ascii="Times New Roman" w:hAnsi="Times New Roman" w:cs="Times New Roman"/>
          <w:sz w:val="20"/>
        </w:rPr>
      </w:pPr>
      <w:r w:rsidRPr="00D720B5">
        <w:rPr>
          <w:rFonts w:ascii="Times New Roman" w:hAnsi="Times New Roman" w:cs="Times New Roman"/>
          <w:sz w:val="20"/>
        </w:rPr>
        <w:t>end Behavioral;</w:t>
      </w:r>
    </w:p>
    <w:p w:rsidR="00AE57D0" w:rsidRDefault="00D720B5" w:rsidP="00AE57D0">
      <w:pPr>
        <w:spacing w:line="240" w:lineRule="auto"/>
        <w:rPr>
          <w:rFonts w:ascii="Times New Roman" w:hAnsi="Times New Roman" w:cs="Times New Roman"/>
          <w:b/>
          <w:sz w:val="24"/>
        </w:rPr>
      </w:pPr>
      <w:r>
        <w:rPr>
          <w:rFonts w:ascii="Times New Roman" w:hAnsi="Times New Roman" w:cs="Times New Roman"/>
          <w:b/>
          <w:sz w:val="24"/>
        </w:rPr>
        <w:lastRenderedPageBreak/>
        <w:t>Sign Extension 2</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library IEEE;</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use IEEE.STD_LOGIC_1164.ALL;</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use IEEE.numeric_std.ALL;</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use ieee.std_logic_unsigned.all;</w:t>
      </w:r>
    </w:p>
    <w:p w:rsidR="00D720B5" w:rsidRPr="00D720B5" w:rsidRDefault="00D720B5" w:rsidP="00D720B5">
      <w:pPr>
        <w:spacing w:line="240" w:lineRule="auto"/>
        <w:rPr>
          <w:rFonts w:ascii="Times New Roman" w:hAnsi="Times New Roman" w:cs="Times New Roman"/>
          <w:sz w:val="20"/>
        </w:rPr>
      </w:pP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entity SIGN2 is</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port(</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instrIn : in STD_LOGIC_VECTOR(15 downto 0);</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bit16Out: out STD_LOGIC_VECTOR(15 downto 0));</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end SIGN2;</w:t>
      </w:r>
    </w:p>
    <w:p w:rsidR="00D720B5" w:rsidRPr="00D720B5" w:rsidRDefault="00D720B5" w:rsidP="00D720B5">
      <w:pPr>
        <w:spacing w:line="240" w:lineRule="auto"/>
        <w:rPr>
          <w:rFonts w:ascii="Times New Roman" w:hAnsi="Times New Roman" w:cs="Times New Roman"/>
          <w:sz w:val="20"/>
        </w:rPr>
      </w:pP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architecture Behavioral of SIGN2 is</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signal bit16OutSig : STD_LOGIC_VECTOR(15 downto 0) := "0000000000000000"; </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begin</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process(instrIn)</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begin</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bit16OutSig &lt;= instrIn and "0000000011111111";</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end process;</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bit16Out &lt;= bit16OutSig;</w:t>
      </w:r>
    </w:p>
    <w:p w:rsid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end Behavioral;</w:t>
      </w:r>
    </w:p>
    <w:p w:rsidR="00D720B5" w:rsidRDefault="00D720B5" w:rsidP="00D720B5">
      <w:pPr>
        <w:spacing w:line="240" w:lineRule="auto"/>
        <w:rPr>
          <w:rFonts w:ascii="Times New Roman" w:hAnsi="Times New Roman" w:cs="Times New Roman"/>
          <w:sz w:val="20"/>
        </w:rPr>
      </w:pPr>
    </w:p>
    <w:p w:rsidR="00D720B5" w:rsidRDefault="00D720B5" w:rsidP="00D720B5">
      <w:pPr>
        <w:spacing w:line="240" w:lineRule="auto"/>
        <w:rPr>
          <w:rFonts w:ascii="Times New Roman" w:hAnsi="Times New Roman" w:cs="Times New Roman"/>
          <w:b/>
          <w:sz w:val="24"/>
        </w:rPr>
      </w:pPr>
    </w:p>
    <w:p w:rsidR="00D720B5" w:rsidRDefault="00D720B5" w:rsidP="00D720B5">
      <w:pPr>
        <w:spacing w:line="240" w:lineRule="auto"/>
        <w:rPr>
          <w:rFonts w:ascii="Times New Roman" w:hAnsi="Times New Roman" w:cs="Times New Roman"/>
          <w:b/>
          <w:sz w:val="24"/>
        </w:rPr>
      </w:pPr>
    </w:p>
    <w:p w:rsidR="00D720B5" w:rsidRDefault="00D720B5" w:rsidP="00D720B5">
      <w:pPr>
        <w:spacing w:line="240" w:lineRule="auto"/>
        <w:rPr>
          <w:rFonts w:ascii="Times New Roman" w:hAnsi="Times New Roman" w:cs="Times New Roman"/>
          <w:b/>
          <w:sz w:val="24"/>
        </w:rPr>
      </w:pPr>
    </w:p>
    <w:p w:rsidR="00D720B5" w:rsidRDefault="00D720B5" w:rsidP="00D720B5">
      <w:pPr>
        <w:spacing w:line="240" w:lineRule="auto"/>
        <w:rPr>
          <w:rFonts w:ascii="Times New Roman" w:hAnsi="Times New Roman" w:cs="Times New Roman"/>
          <w:b/>
          <w:sz w:val="24"/>
        </w:rPr>
      </w:pPr>
    </w:p>
    <w:p w:rsidR="00D720B5" w:rsidRDefault="00D720B5" w:rsidP="00D720B5">
      <w:pPr>
        <w:spacing w:line="240" w:lineRule="auto"/>
        <w:rPr>
          <w:rFonts w:ascii="Times New Roman" w:hAnsi="Times New Roman" w:cs="Times New Roman"/>
          <w:b/>
          <w:sz w:val="24"/>
        </w:rPr>
      </w:pPr>
    </w:p>
    <w:p w:rsidR="00D720B5" w:rsidRDefault="00D720B5" w:rsidP="00D720B5">
      <w:pPr>
        <w:spacing w:line="240" w:lineRule="auto"/>
        <w:rPr>
          <w:rFonts w:ascii="Times New Roman" w:hAnsi="Times New Roman" w:cs="Times New Roman"/>
          <w:b/>
          <w:sz w:val="24"/>
        </w:rPr>
      </w:pPr>
    </w:p>
    <w:p w:rsidR="00D720B5" w:rsidRDefault="00D720B5" w:rsidP="00D720B5">
      <w:pPr>
        <w:spacing w:line="240" w:lineRule="auto"/>
        <w:rPr>
          <w:rFonts w:ascii="Times New Roman" w:hAnsi="Times New Roman" w:cs="Times New Roman"/>
          <w:b/>
          <w:sz w:val="24"/>
        </w:rPr>
      </w:pPr>
    </w:p>
    <w:p w:rsidR="00D720B5" w:rsidRDefault="00D720B5" w:rsidP="00D720B5">
      <w:pPr>
        <w:spacing w:line="240" w:lineRule="auto"/>
        <w:rPr>
          <w:rFonts w:ascii="Times New Roman" w:hAnsi="Times New Roman" w:cs="Times New Roman"/>
          <w:b/>
          <w:sz w:val="24"/>
        </w:rPr>
      </w:pPr>
    </w:p>
    <w:p w:rsidR="00D720B5" w:rsidRDefault="00D720B5" w:rsidP="00D720B5">
      <w:pPr>
        <w:spacing w:line="240" w:lineRule="auto"/>
        <w:rPr>
          <w:rFonts w:ascii="Times New Roman" w:hAnsi="Times New Roman" w:cs="Times New Roman"/>
          <w:b/>
          <w:sz w:val="24"/>
        </w:rPr>
      </w:pPr>
    </w:p>
    <w:p w:rsidR="00D720B5" w:rsidRDefault="00D720B5" w:rsidP="00D720B5">
      <w:pPr>
        <w:spacing w:line="240" w:lineRule="auto"/>
        <w:rPr>
          <w:rFonts w:ascii="Times New Roman" w:hAnsi="Times New Roman" w:cs="Times New Roman"/>
          <w:b/>
          <w:sz w:val="24"/>
        </w:rPr>
      </w:pPr>
      <w:r>
        <w:rPr>
          <w:rFonts w:ascii="Times New Roman" w:hAnsi="Times New Roman" w:cs="Times New Roman"/>
          <w:b/>
          <w:sz w:val="24"/>
        </w:rPr>
        <w:lastRenderedPageBreak/>
        <w:t>Sign Extension 1</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library IEEE;</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use IEEE.STD_LOGIC_1164.ALL;</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use IEEE.numeric_std.ALL;</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use ieee.std_logic_unsigned.all;</w:t>
      </w:r>
    </w:p>
    <w:p w:rsidR="00D720B5" w:rsidRPr="00D720B5" w:rsidRDefault="00D720B5" w:rsidP="00D720B5">
      <w:pPr>
        <w:spacing w:line="240" w:lineRule="auto"/>
        <w:rPr>
          <w:rFonts w:ascii="Times New Roman" w:hAnsi="Times New Roman" w:cs="Times New Roman"/>
          <w:sz w:val="20"/>
        </w:rPr>
      </w:pP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entity SIGN1 is</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port(</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clk : in STD_LOGIC;</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instrIn: in STD_LOGIC_VECTOR(15 downto 0);</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bit16Out: out STD_LOGIC_VECTOR(15 downto 0);</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signCtrl: in STD_LOGIC);</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end SIGN1;</w:t>
      </w:r>
    </w:p>
    <w:p w:rsidR="00D720B5" w:rsidRPr="00D720B5" w:rsidRDefault="00D720B5" w:rsidP="00D720B5">
      <w:pPr>
        <w:spacing w:line="240" w:lineRule="auto"/>
        <w:rPr>
          <w:rFonts w:ascii="Times New Roman" w:hAnsi="Times New Roman" w:cs="Times New Roman"/>
          <w:sz w:val="20"/>
        </w:rPr>
      </w:pP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architecture Behavioral of SIGN1 is</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signal bit16OutSig : STD_LOGIC_VECTOR(15 downto 0) := "0000000000000000"; </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begin</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CTRL: process(signCtrl,clk)</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begin</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if(signCtrl = '0') then</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bit16OutSig &lt;= instrIn AND "0000000000001111";</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elsif(signCtrl = '1') then</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bit16OutSig &lt;= instrIn AND "0000111111111111";</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end if;</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end process;</w:t>
      </w:r>
    </w:p>
    <w:p w:rsidR="00D720B5" w:rsidRP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 xml:space="preserve">    bit16Out &lt;= bit16OutSig;</w:t>
      </w:r>
    </w:p>
    <w:p w:rsidR="00D720B5" w:rsidRDefault="00D720B5" w:rsidP="00D720B5">
      <w:pPr>
        <w:spacing w:line="240" w:lineRule="auto"/>
        <w:rPr>
          <w:rFonts w:ascii="Times New Roman" w:hAnsi="Times New Roman" w:cs="Times New Roman"/>
          <w:sz w:val="20"/>
        </w:rPr>
      </w:pPr>
      <w:r w:rsidRPr="00D720B5">
        <w:rPr>
          <w:rFonts w:ascii="Times New Roman" w:hAnsi="Times New Roman" w:cs="Times New Roman"/>
          <w:sz w:val="20"/>
        </w:rPr>
        <w:t>end Behavioral;</w:t>
      </w:r>
    </w:p>
    <w:p w:rsidR="00D720B5" w:rsidRDefault="00D720B5" w:rsidP="00D720B5">
      <w:pPr>
        <w:spacing w:line="240" w:lineRule="auto"/>
        <w:rPr>
          <w:rFonts w:ascii="Times New Roman" w:hAnsi="Times New Roman" w:cs="Times New Roman"/>
          <w:sz w:val="20"/>
        </w:rPr>
      </w:pPr>
    </w:p>
    <w:p w:rsidR="00D720B5" w:rsidRPr="00D720B5" w:rsidRDefault="00D720B5" w:rsidP="00D720B5">
      <w:pPr>
        <w:spacing w:line="240" w:lineRule="auto"/>
        <w:rPr>
          <w:rFonts w:ascii="Times New Roman" w:hAnsi="Times New Roman" w:cs="Times New Roman"/>
          <w:sz w:val="20"/>
        </w:rPr>
      </w:pPr>
    </w:p>
    <w:sectPr w:rsidR="00D720B5" w:rsidRPr="00D72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9036F"/>
    <w:multiLevelType w:val="hybridMultilevel"/>
    <w:tmpl w:val="CD502060"/>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DE"/>
    <w:rsid w:val="0010096C"/>
    <w:rsid w:val="00122192"/>
    <w:rsid w:val="001913D5"/>
    <w:rsid w:val="004709B1"/>
    <w:rsid w:val="004950DE"/>
    <w:rsid w:val="00594ADA"/>
    <w:rsid w:val="005E14D8"/>
    <w:rsid w:val="005E15AF"/>
    <w:rsid w:val="007A2DE9"/>
    <w:rsid w:val="007F0D5D"/>
    <w:rsid w:val="0085036C"/>
    <w:rsid w:val="00A45A95"/>
    <w:rsid w:val="00AE57D0"/>
    <w:rsid w:val="00B43A4B"/>
    <w:rsid w:val="00B7511C"/>
    <w:rsid w:val="00D720B5"/>
    <w:rsid w:val="00E61306"/>
    <w:rsid w:val="00F46034"/>
    <w:rsid w:val="00FE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6000"/>
  <w15:chartTrackingRefBased/>
  <w15:docId w15:val="{BE06BAB8-A088-468D-B3B0-B97D17DA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84255A5F</Template>
  <TotalTime>113</TotalTime>
  <Pages>36</Pages>
  <Words>4712</Words>
  <Characters>26862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Niedzwiecki</dc:creator>
  <cp:keywords/>
  <dc:description/>
  <cp:lastModifiedBy>Noah Niedzwiecki</cp:lastModifiedBy>
  <cp:revision>8</cp:revision>
  <dcterms:created xsi:type="dcterms:W3CDTF">2019-04-20T01:34:00Z</dcterms:created>
  <dcterms:modified xsi:type="dcterms:W3CDTF">2019-04-20T03:27:00Z</dcterms:modified>
</cp:coreProperties>
</file>